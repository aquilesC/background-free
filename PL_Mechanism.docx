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B86" w:rsidRPr="009D4B86" w:rsidRDefault="009D4B86" w:rsidP="009D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b/>
          <w:sz w:val="20"/>
          <w:szCs w:val="20"/>
        </w:rPr>
      </w:pPr>
      <w:r w:rsidRPr="009D4B86">
        <w:rPr>
          <w:rFonts w:ascii="Arial" w:eastAsia="Times New Roman" w:hAnsi="Arial" w:cs="Arial"/>
          <w:b/>
          <w:sz w:val="20"/>
          <w:szCs w:val="20"/>
        </w:rPr>
        <w:t>Model for the Photoluminescence of Gold Nanoparticles</w:t>
      </w:r>
    </w:p>
    <w:p w:rsidR="009D4B86" w:rsidRDefault="009D4B8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AA0F1A" w:rsidRDefault="000F0A2C"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The following paragraph explains the model of r</w:t>
      </w:r>
      <w:r w:rsidR="00AA0F1A">
        <w:rPr>
          <w:rFonts w:ascii="Arial" w:eastAsia="Times New Roman" w:hAnsi="Arial" w:cs="Arial"/>
          <w:sz w:val="20"/>
          <w:szCs w:val="20"/>
        </w:rPr>
        <w:t>elaxation of optical excitation</w:t>
      </w:r>
      <w:r>
        <w:rPr>
          <w:rFonts w:ascii="Arial" w:eastAsia="Times New Roman" w:hAnsi="Arial" w:cs="Arial"/>
          <w:sz w:val="20"/>
          <w:szCs w:val="20"/>
        </w:rPr>
        <w:t xml:space="preserve"> we use to understand photoluminescence from gold nanoparticles. The</w:t>
      </w:r>
      <w:r w:rsidR="00AA0F1A">
        <w:rPr>
          <w:rFonts w:ascii="Arial" w:eastAsia="Times New Roman" w:hAnsi="Arial" w:cs="Arial"/>
          <w:sz w:val="20"/>
          <w:szCs w:val="20"/>
        </w:rPr>
        <w:t xml:space="preserve"> different steps</w:t>
      </w:r>
      <w:r>
        <w:rPr>
          <w:rFonts w:ascii="Arial" w:eastAsia="Times New Roman" w:hAnsi="Arial" w:cs="Arial"/>
          <w:sz w:val="20"/>
          <w:szCs w:val="20"/>
        </w:rPr>
        <w:t xml:space="preserve"> taking place between absorption of light and re-emission of photoluminescence are described sequentially.</w:t>
      </w: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1. Plasmon absorption</w:t>
      </w:r>
      <w:r w:rsidR="000F0A2C">
        <w:rPr>
          <w:rFonts w:ascii="Arial" w:eastAsia="Times New Roman" w:hAnsi="Arial" w:cs="Arial"/>
          <w:sz w:val="20"/>
          <w:szCs w:val="20"/>
        </w:rPr>
        <w:t>: We assume the incoming optical wave to be reduced to a single monochromatic photon. Under this incoming wave, the gas of conduction electrons oscillates collectively, giving rise to a scattered wave and to extinction of the incoming wave according to the optical theorem.</w:t>
      </w:r>
      <w:r w:rsidR="009D4B86">
        <w:rPr>
          <w:rFonts w:ascii="Arial" w:eastAsia="Times New Roman" w:hAnsi="Arial" w:cs="Arial"/>
          <w:sz w:val="20"/>
          <w:szCs w:val="20"/>
        </w:rPr>
        <w:t xml:space="preserve"> This scattered field is simultaneous with the excitation and has nearly the same spectrum (neglecting </w:t>
      </w:r>
      <w:proofErr w:type="spellStart"/>
      <w:r w:rsidR="009D4B86">
        <w:rPr>
          <w:rFonts w:ascii="Arial" w:eastAsia="Times New Roman" w:hAnsi="Arial" w:cs="Arial"/>
          <w:sz w:val="20"/>
          <w:szCs w:val="20"/>
        </w:rPr>
        <w:t>Brillouin</w:t>
      </w:r>
      <w:proofErr w:type="spellEnd"/>
      <w:r w:rsidR="009D4B86">
        <w:rPr>
          <w:rFonts w:ascii="Arial" w:eastAsia="Times New Roman" w:hAnsi="Arial" w:cs="Arial"/>
          <w:sz w:val="20"/>
          <w:szCs w:val="20"/>
        </w:rPr>
        <w:t xml:space="preserve"> and Raman scattering). It is obviously cut off by the notch filter.</w:t>
      </w: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2. </w:t>
      </w:r>
      <w:r w:rsidR="000F0A2C">
        <w:rPr>
          <w:rFonts w:ascii="Arial" w:eastAsia="Times New Roman" w:hAnsi="Arial" w:cs="Arial"/>
          <w:sz w:val="20"/>
          <w:szCs w:val="20"/>
        </w:rPr>
        <w:t>The coherence of th</w:t>
      </w:r>
      <w:r w:rsidR="009D4B86">
        <w:rPr>
          <w:rFonts w:ascii="Arial" w:eastAsia="Times New Roman" w:hAnsi="Arial" w:cs="Arial"/>
          <w:sz w:val="20"/>
          <w:szCs w:val="20"/>
        </w:rPr>
        <w:t>e</w:t>
      </w:r>
      <w:r w:rsidR="000F0A2C">
        <w:rPr>
          <w:rFonts w:ascii="Arial" w:eastAsia="Times New Roman" w:hAnsi="Arial" w:cs="Arial"/>
          <w:sz w:val="20"/>
          <w:szCs w:val="20"/>
        </w:rPr>
        <w:t xml:space="preserve"> </w:t>
      </w:r>
      <w:r>
        <w:rPr>
          <w:rFonts w:ascii="Arial" w:eastAsia="Times New Roman" w:hAnsi="Arial" w:cs="Arial"/>
          <w:sz w:val="20"/>
          <w:szCs w:val="20"/>
        </w:rPr>
        <w:t xml:space="preserve">collective </w:t>
      </w:r>
      <w:r w:rsidR="000F0A2C">
        <w:rPr>
          <w:rFonts w:ascii="Arial" w:eastAsia="Times New Roman" w:hAnsi="Arial" w:cs="Arial"/>
          <w:sz w:val="20"/>
          <w:szCs w:val="20"/>
        </w:rPr>
        <w:t xml:space="preserve">oscillation is broken by </w:t>
      </w:r>
      <w:proofErr w:type="spellStart"/>
      <w:r w:rsidR="000F0A2C">
        <w:rPr>
          <w:rFonts w:ascii="Arial" w:eastAsia="Times New Roman" w:hAnsi="Arial" w:cs="Arial"/>
          <w:sz w:val="20"/>
          <w:szCs w:val="20"/>
        </w:rPr>
        <w:t>decoherence</w:t>
      </w:r>
      <w:proofErr w:type="spellEnd"/>
      <w:r w:rsidR="000F0A2C">
        <w:rPr>
          <w:rFonts w:ascii="Arial" w:eastAsia="Times New Roman" w:hAnsi="Arial" w:cs="Arial"/>
          <w:sz w:val="20"/>
          <w:szCs w:val="20"/>
        </w:rPr>
        <w:t xml:space="preserve"> processes</w:t>
      </w:r>
      <w:r w:rsidR="00135ED3">
        <w:rPr>
          <w:rFonts w:ascii="Arial" w:eastAsia="Times New Roman" w:hAnsi="Arial" w:cs="Arial"/>
          <w:sz w:val="20"/>
          <w:szCs w:val="20"/>
        </w:rPr>
        <w:t xml:space="preserve">, due to </w:t>
      </w:r>
      <w:r w:rsidR="00056AF2">
        <w:rPr>
          <w:rFonts w:ascii="Arial" w:eastAsia="Times New Roman" w:hAnsi="Arial" w:cs="Arial"/>
          <w:sz w:val="20"/>
          <w:szCs w:val="20"/>
        </w:rPr>
        <w:t xml:space="preserve">collision with the particle’s surfaces and </w:t>
      </w:r>
      <w:r w:rsidR="009D4B86">
        <w:rPr>
          <w:rFonts w:ascii="Arial" w:eastAsia="Times New Roman" w:hAnsi="Arial" w:cs="Arial"/>
          <w:sz w:val="20"/>
          <w:szCs w:val="20"/>
        </w:rPr>
        <w:t xml:space="preserve">to </w:t>
      </w:r>
      <w:r w:rsidR="00056AF2">
        <w:rPr>
          <w:rFonts w:ascii="Arial" w:eastAsia="Times New Roman" w:hAnsi="Arial" w:cs="Arial"/>
          <w:sz w:val="20"/>
          <w:szCs w:val="20"/>
        </w:rPr>
        <w:t xml:space="preserve">the </w:t>
      </w:r>
      <w:r w:rsidR="00135ED3">
        <w:rPr>
          <w:rFonts w:ascii="Arial" w:eastAsia="Times New Roman" w:hAnsi="Arial" w:cs="Arial"/>
          <w:sz w:val="20"/>
          <w:szCs w:val="20"/>
        </w:rPr>
        <w:t xml:space="preserve">interaction with baths. The responsible baths can be the many degrees of freedom of all conduction electrons, coupled to the </w:t>
      </w:r>
      <w:proofErr w:type="spellStart"/>
      <w:r w:rsidR="00135ED3">
        <w:rPr>
          <w:rFonts w:ascii="Arial" w:eastAsia="Times New Roman" w:hAnsi="Arial" w:cs="Arial"/>
          <w:sz w:val="20"/>
          <w:szCs w:val="20"/>
        </w:rPr>
        <w:t>plasmon</w:t>
      </w:r>
      <w:proofErr w:type="spellEnd"/>
      <w:r w:rsidR="00135ED3">
        <w:rPr>
          <w:rFonts w:ascii="Arial" w:eastAsia="Times New Roman" w:hAnsi="Arial" w:cs="Arial"/>
          <w:sz w:val="20"/>
          <w:szCs w:val="20"/>
        </w:rPr>
        <w:t xml:space="preserve"> oscillation by electron-electron interactions, the bath of phonons coupled by electron-phonon coupling, and the bath of photons coupled via spontaneous emission. This </w:t>
      </w:r>
      <w:proofErr w:type="spellStart"/>
      <w:r w:rsidR="00135ED3">
        <w:rPr>
          <w:rFonts w:ascii="Arial" w:eastAsia="Times New Roman" w:hAnsi="Arial" w:cs="Arial"/>
          <w:sz w:val="20"/>
          <w:szCs w:val="20"/>
        </w:rPr>
        <w:t>decoherence</w:t>
      </w:r>
      <w:proofErr w:type="spellEnd"/>
      <w:r w:rsidR="00135ED3">
        <w:rPr>
          <w:rFonts w:ascii="Arial" w:eastAsia="Times New Roman" w:hAnsi="Arial" w:cs="Arial"/>
          <w:sz w:val="20"/>
          <w:szCs w:val="20"/>
        </w:rPr>
        <w:t xml:space="preserve"> process is extremely efficient</w:t>
      </w:r>
      <w:r w:rsidR="009D4B86">
        <w:rPr>
          <w:rFonts w:ascii="Arial" w:eastAsia="Times New Roman" w:hAnsi="Arial" w:cs="Arial"/>
          <w:sz w:val="20"/>
          <w:szCs w:val="20"/>
        </w:rPr>
        <w:t xml:space="preserve"> and rapid</w:t>
      </w:r>
      <w:r w:rsidR="00135ED3">
        <w:rPr>
          <w:rFonts w:ascii="Arial" w:eastAsia="Times New Roman" w:hAnsi="Arial" w:cs="Arial"/>
          <w:sz w:val="20"/>
          <w:szCs w:val="20"/>
        </w:rPr>
        <w:t xml:space="preserve">. </w:t>
      </w:r>
      <w:proofErr w:type="gramStart"/>
      <w:r w:rsidR="00135ED3">
        <w:rPr>
          <w:rFonts w:ascii="Arial" w:eastAsia="Times New Roman" w:hAnsi="Arial" w:cs="Arial"/>
          <w:sz w:val="20"/>
          <w:szCs w:val="20"/>
        </w:rPr>
        <w:t xml:space="preserve">The </w:t>
      </w:r>
      <w:proofErr w:type="spellStart"/>
      <w:r w:rsidR="00135ED3">
        <w:rPr>
          <w:rFonts w:ascii="Arial" w:eastAsia="Times New Roman" w:hAnsi="Arial" w:cs="Arial"/>
          <w:sz w:val="20"/>
          <w:szCs w:val="20"/>
        </w:rPr>
        <w:t>decoherence</w:t>
      </w:r>
      <w:proofErr w:type="spellEnd"/>
      <w:proofErr w:type="gramEnd"/>
      <w:r w:rsidR="00135ED3">
        <w:rPr>
          <w:rFonts w:ascii="Arial" w:eastAsia="Times New Roman" w:hAnsi="Arial" w:cs="Arial"/>
          <w:sz w:val="20"/>
          <w:szCs w:val="20"/>
        </w:rPr>
        <w:t xml:space="preserve"> time </w:t>
      </w:r>
      <w:r w:rsidR="00135ED3" w:rsidRPr="00135ED3">
        <w:rPr>
          <w:rFonts w:ascii="Arial" w:eastAsia="Times New Roman" w:hAnsi="Arial" w:cs="Arial"/>
          <w:position w:val="-12"/>
          <w:sz w:val="20"/>
          <w:szCs w:val="20"/>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2pt;height:18.25pt" o:ole="">
            <v:imagedata r:id="rId5" o:title=""/>
          </v:shape>
          <o:OLEObject Type="Embed" ProgID="Equation.DSMT4" ShapeID="_x0000_i1030" DrawAspect="Content" ObjectID="_1468422057" r:id="rId6"/>
        </w:object>
      </w:r>
      <w:r w:rsidR="00135ED3">
        <w:rPr>
          <w:rFonts w:ascii="Arial" w:eastAsia="Times New Roman" w:hAnsi="Arial" w:cs="Arial"/>
          <w:sz w:val="20"/>
          <w:szCs w:val="20"/>
        </w:rPr>
        <w:t xml:space="preserve"> as measured in pulsed experiments or deduced from the inverse </w:t>
      </w:r>
      <w:proofErr w:type="spellStart"/>
      <w:r w:rsidR="00135ED3">
        <w:rPr>
          <w:rFonts w:ascii="Arial" w:eastAsia="Times New Roman" w:hAnsi="Arial" w:cs="Arial"/>
          <w:sz w:val="20"/>
          <w:szCs w:val="20"/>
        </w:rPr>
        <w:t>linewidth</w:t>
      </w:r>
      <w:proofErr w:type="spellEnd"/>
      <w:r w:rsidR="00135ED3">
        <w:rPr>
          <w:rFonts w:ascii="Arial" w:eastAsia="Times New Roman" w:hAnsi="Arial" w:cs="Arial"/>
          <w:sz w:val="20"/>
          <w:szCs w:val="20"/>
        </w:rPr>
        <w:t xml:space="preserve"> of the </w:t>
      </w:r>
      <w:proofErr w:type="spellStart"/>
      <w:r w:rsidR="00135ED3">
        <w:rPr>
          <w:rFonts w:ascii="Arial" w:eastAsia="Times New Roman" w:hAnsi="Arial" w:cs="Arial"/>
          <w:sz w:val="20"/>
          <w:szCs w:val="20"/>
        </w:rPr>
        <w:t>plasmon</w:t>
      </w:r>
      <w:proofErr w:type="spellEnd"/>
      <w:r w:rsidR="00135ED3">
        <w:rPr>
          <w:rFonts w:ascii="Arial" w:eastAsia="Times New Roman" w:hAnsi="Arial" w:cs="Arial"/>
          <w:sz w:val="20"/>
          <w:szCs w:val="20"/>
        </w:rPr>
        <w:t xml:space="preserve"> resonance is of the order of </w:t>
      </w:r>
      <w:r w:rsidR="00C87BE8">
        <w:rPr>
          <w:rFonts w:ascii="Arial" w:eastAsia="Times New Roman" w:hAnsi="Arial" w:cs="Arial"/>
          <w:sz w:val="20"/>
          <w:szCs w:val="20"/>
        </w:rPr>
        <w:t xml:space="preserve">6 </w:t>
      </w:r>
      <w:r>
        <w:rPr>
          <w:rFonts w:ascii="Arial" w:eastAsia="Times New Roman" w:hAnsi="Arial" w:cs="Arial"/>
          <w:sz w:val="20"/>
          <w:szCs w:val="20"/>
        </w:rPr>
        <w:t>fs</w:t>
      </w:r>
      <w:r w:rsidR="00135ED3">
        <w:rPr>
          <w:rFonts w:ascii="Arial" w:eastAsia="Times New Roman" w:hAnsi="Arial" w:cs="Arial"/>
          <w:sz w:val="20"/>
          <w:szCs w:val="20"/>
        </w:rPr>
        <w:t xml:space="preserve"> or shorter. After the phases between electron states have been lost, the state of the system can be described as a statistical superposition of hot electron and </w:t>
      </w:r>
      <w:r w:rsidR="009D4B86">
        <w:rPr>
          <w:rFonts w:ascii="Arial" w:eastAsia="Times New Roman" w:hAnsi="Arial" w:cs="Arial"/>
          <w:sz w:val="20"/>
          <w:szCs w:val="20"/>
        </w:rPr>
        <w:t>hole</w:t>
      </w:r>
      <w:r w:rsidR="00135ED3">
        <w:rPr>
          <w:rFonts w:ascii="Arial" w:eastAsia="Times New Roman" w:hAnsi="Arial" w:cs="Arial"/>
          <w:sz w:val="20"/>
          <w:szCs w:val="20"/>
        </w:rPr>
        <w:t xml:space="preserve"> states</w:t>
      </w:r>
      <w:r w:rsidR="009D4B86">
        <w:rPr>
          <w:rFonts w:ascii="Arial" w:eastAsia="Times New Roman" w:hAnsi="Arial" w:cs="Arial"/>
          <w:sz w:val="20"/>
          <w:szCs w:val="20"/>
        </w:rPr>
        <w:t xml:space="preserve"> (1 electron and 1 hole per photon)</w:t>
      </w:r>
      <w:r w:rsidR="00135ED3">
        <w:rPr>
          <w:rFonts w:ascii="Arial" w:eastAsia="Times New Roman" w:hAnsi="Arial" w:cs="Arial"/>
          <w:sz w:val="20"/>
          <w:szCs w:val="20"/>
        </w:rPr>
        <w:t>.</w:t>
      </w:r>
      <w:r w:rsidR="00F97125">
        <w:rPr>
          <w:rFonts w:ascii="Arial" w:eastAsia="Times New Roman" w:hAnsi="Arial" w:cs="Arial"/>
          <w:sz w:val="20"/>
          <w:szCs w:val="20"/>
        </w:rPr>
        <w:t xml:space="preserve"> We now examine how these </w:t>
      </w:r>
      <w:r w:rsidR="009D4B86">
        <w:rPr>
          <w:rFonts w:ascii="Arial" w:eastAsia="Times New Roman" w:hAnsi="Arial" w:cs="Arial"/>
          <w:sz w:val="20"/>
          <w:szCs w:val="20"/>
        </w:rPr>
        <w:t xml:space="preserve">2 </w:t>
      </w:r>
      <w:r w:rsidR="00F97125">
        <w:rPr>
          <w:rFonts w:ascii="Arial" w:eastAsia="Times New Roman" w:hAnsi="Arial" w:cs="Arial"/>
          <w:sz w:val="20"/>
          <w:szCs w:val="20"/>
        </w:rPr>
        <w:t xml:space="preserve">hot carriers relax from </w:t>
      </w:r>
      <w:r w:rsidR="009D4B86">
        <w:rPr>
          <w:rFonts w:ascii="Arial" w:eastAsia="Times New Roman" w:hAnsi="Arial" w:cs="Arial"/>
          <w:sz w:val="20"/>
          <w:szCs w:val="20"/>
        </w:rPr>
        <w:t>their</w:t>
      </w:r>
      <w:r w:rsidR="00F97125">
        <w:rPr>
          <w:rFonts w:ascii="Arial" w:eastAsia="Times New Roman" w:hAnsi="Arial" w:cs="Arial"/>
          <w:sz w:val="20"/>
          <w:szCs w:val="20"/>
        </w:rPr>
        <w:t xml:space="preserve"> initial state with given energy and momentum.</w:t>
      </w: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8B0368"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3. </w:t>
      </w:r>
      <w:r w:rsidR="00E12E30">
        <w:rPr>
          <w:rFonts w:ascii="Arial" w:eastAsia="Times New Roman" w:hAnsi="Arial" w:cs="Arial"/>
          <w:sz w:val="20"/>
          <w:szCs w:val="20"/>
        </w:rPr>
        <w:t>Th</w:t>
      </w:r>
      <w:r w:rsidR="00E12E30">
        <w:rPr>
          <w:rFonts w:ascii="Arial" w:eastAsia="Times New Roman" w:hAnsi="Arial" w:cs="Arial"/>
          <w:sz w:val="20"/>
          <w:szCs w:val="20"/>
        </w:rPr>
        <w:t xml:space="preserve">e hot electron and hole cool down by exchanging energy with the lattice on a timescale of </w:t>
      </w:r>
      <w:r w:rsidR="00E12E30" w:rsidRPr="00135ED3">
        <w:rPr>
          <w:rFonts w:ascii="Arial" w:eastAsia="Times New Roman" w:hAnsi="Arial" w:cs="Arial"/>
          <w:position w:val="-12"/>
          <w:sz w:val="20"/>
          <w:szCs w:val="20"/>
        </w:rPr>
        <w:object w:dxaOrig="240" w:dyaOrig="360">
          <v:shape id="_x0000_i1059" type="#_x0000_t75" style="width:12.15pt;height:18.25pt" o:ole="">
            <v:imagedata r:id="rId7" o:title=""/>
          </v:shape>
          <o:OLEObject Type="Embed" ProgID="Equation.DSMT4" ShapeID="_x0000_i1059" DrawAspect="Content" ObjectID="_1468422058" r:id="rId8"/>
        </w:object>
      </w:r>
      <w:r w:rsidR="00E12E30">
        <w:rPr>
          <w:rFonts w:ascii="Arial" w:eastAsia="Times New Roman" w:hAnsi="Arial" w:cs="Arial"/>
          <w:sz w:val="20"/>
          <w:szCs w:val="20"/>
        </w:rPr>
        <w:t>≈ 1 </w:t>
      </w:r>
      <w:proofErr w:type="spellStart"/>
      <w:r w:rsidR="00E12E30">
        <w:rPr>
          <w:rFonts w:ascii="Arial" w:eastAsia="Times New Roman" w:hAnsi="Arial" w:cs="Arial"/>
          <w:sz w:val="20"/>
          <w:szCs w:val="20"/>
        </w:rPr>
        <w:t>ps</w:t>
      </w:r>
      <w:proofErr w:type="spellEnd"/>
      <w:r w:rsidR="00E12E30">
        <w:rPr>
          <w:rFonts w:ascii="Arial" w:eastAsia="Times New Roman" w:hAnsi="Arial" w:cs="Arial"/>
          <w:sz w:val="20"/>
          <w:szCs w:val="20"/>
        </w:rPr>
        <w:t>, as can be measured in time-resolved experiments (</w:t>
      </w:r>
      <w:proofErr w:type="spellStart"/>
      <w:r w:rsidR="00E12E30">
        <w:rPr>
          <w:rFonts w:ascii="Arial" w:eastAsia="Times New Roman" w:hAnsi="Arial" w:cs="Arial"/>
          <w:sz w:val="20"/>
          <w:szCs w:val="20"/>
        </w:rPr>
        <w:t>Vallée</w:t>
      </w:r>
      <w:proofErr w:type="spellEnd"/>
      <w:r w:rsidR="009D4B86">
        <w:rPr>
          <w:rFonts w:ascii="Arial" w:eastAsia="Times New Roman" w:hAnsi="Arial" w:cs="Arial"/>
          <w:sz w:val="20"/>
          <w:szCs w:val="20"/>
        </w:rPr>
        <w:t>, Hartland</w:t>
      </w:r>
      <w:r w:rsidR="00E12E30">
        <w:rPr>
          <w:rFonts w:ascii="Arial" w:eastAsia="Times New Roman" w:hAnsi="Arial" w:cs="Arial"/>
          <w:sz w:val="20"/>
          <w:szCs w:val="20"/>
        </w:rPr>
        <w:t>). Much before this, however, electron and hole have a small</w:t>
      </w:r>
      <w:r w:rsidR="008B0368">
        <w:rPr>
          <w:rFonts w:ascii="Arial" w:eastAsia="Times New Roman" w:hAnsi="Arial" w:cs="Arial"/>
          <w:sz w:val="20"/>
          <w:szCs w:val="20"/>
        </w:rPr>
        <w:t>*</w:t>
      </w:r>
      <w:r w:rsidR="00E12E30">
        <w:rPr>
          <w:rFonts w:ascii="Arial" w:eastAsia="Times New Roman" w:hAnsi="Arial" w:cs="Arial"/>
          <w:sz w:val="20"/>
          <w:szCs w:val="20"/>
        </w:rPr>
        <w:t xml:space="preserve"> probability of recombining </w:t>
      </w:r>
      <w:proofErr w:type="spellStart"/>
      <w:r w:rsidR="00E12E30">
        <w:rPr>
          <w:rFonts w:ascii="Arial" w:eastAsia="Times New Roman" w:hAnsi="Arial" w:cs="Arial"/>
          <w:sz w:val="20"/>
          <w:szCs w:val="20"/>
        </w:rPr>
        <w:t>radiatively</w:t>
      </w:r>
      <w:proofErr w:type="spellEnd"/>
      <w:r w:rsidR="00E12E30">
        <w:rPr>
          <w:rFonts w:ascii="Arial" w:eastAsia="Times New Roman" w:hAnsi="Arial" w:cs="Arial"/>
          <w:sz w:val="20"/>
          <w:szCs w:val="20"/>
        </w:rPr>
        <w:t xml:space="preserve"> </w:t>
      </w:r>
      <w:r w:rsidR="009D4B86">
        <w:rPr>
          <w:rFonts w:ascii="Arial" w:eastAsia="Times New Roman" w:hAnsi="Arial" w:cs="Arial"/>
          <w:sz w:val="20"/>
          <w:szCs w:val="20"/>
        </w:rPr>
        <w:t xml:space="preserve">again, </w:t>
      </w:r>
      <w:r w:rsidR="00E12E30">
        <w:rPr>
          <w:rFonts w:ascii="Arial" w:eastAsia="Times New Roman" w:hAnsi="Arial" w:cs="Arial"/>
          <w:sz w:val="20"/>
          <w:szCs w:val="20"/>
        </w:rPr>
        <w:t xml:space="preserve">and </w:t>
      </w:r>
      <w:r w:rsidR="009D4B86">
        <w:rPr>
          <w:rFonts w:ascii="Arial" w:eastAsia="Times New Roman" w:hAnsi="Arial" w:cs="Arial"/>
          <w:sz w:val="20"/>
          <w:szCs w:val="20"/>
        </w:rPr>
        <w:t xml:space="preserve">thereby </w:t>
      </w:r>
      <w:r w:rsidR="008B0368">
        <w:rPr>
          <w:rFonts w:ascii="Arial" w:eastAsia="Times New Roman" w:hAnsi="Arial" w:cs="Arial"/>
          <w:sz w:val="20"/>
          <w:szCs w:val="20"/>
        </w:rPr>
        <w:t>re-</w:t>
      </w:r>
      <w:r w:rsidR="00E12E30">
        <w:rPr>
          <w:rFonts w:ascii="Arial" w:eastAsia="Times New Roman" w:hAnsi="Arial" w:cs="Arial"/>
          <w:sz w:val="20"/>
          <w:szCs w:val="20"/>
        </w:rPr>
        <w:t xml:space="preserve">emitting their high electronic energy as a photoluminescence photon. </w:t>
      </w:r>
      <w:r w:rsidR="009D4B86">
        <w:rPr>
          <w:rFonts w:ascii="Arial" w:eastAsia="Times New Roman" w:hAnsi="Arial" w:cs="Arial"/>
          <w:sz w:val="20"/>
          <w:szCs w:val="20"/>
        </w:rPr>
        <w:t>S</w:t>
      </w:r>
      <w:r w:rsidR="00F97125">
        <w:rPr>
          <w:rFonts w:ascii="Arial" w:eastAsia="Times New Roman" w:hAnsi="Arial" w:cs="Arial"/>
          <w:sz w:val="20"/>
          <w:szCs w:val="20"/>
        </w:rPr>
        <w:t>ome tens of fs</w:t>
      </w:r>
      <w:r w:rsidR="009D4B86">
        <w:rPr>
          <w:rFonts w:ascii="Arial" w:eastAsia="Times New Roman" w:hAnsi="Arial" w:cs="Arial"/>
          <w:sz w:val="20"/>
          <w:szCs w:val="20"/>
        </w:rPr>
        <w:t xml:space="preserve"> after excitation</w:t>
      </w:r>
      <w:r w:rsidR="00F97125">
        <w:rPr>
          <w:rFonts w:ascii="Arial" w:eastAsia="Times New Roman" w:hAnsi="Arial" w:cs="Arial"/>
          <w:sz w:val="20"/>
          <w:szCs w:val="20"/>
        </w:rPr>
        <w:t xml:space="preserve">, the </w:t>
      </w:r>
      <w:proofErr w:type="spellStart"/>
      <w:r w:rsidR="00F97125">
        <w:rPr>
          <w:rFonts w:ascii="Arial" w:eastAsia="Times New Roman" w:hAnsi="Arial" w:cs="Arial"/>
          <w:sz w:val="20"/>
          <w:szCs w:val="20"/>
        </w:rPr>
        <w:t>wavevectors</w:t>
      </w:r>
      <w:proofErr w:type="spellEnd"/>
      <w:r w:rsidR="00F97125">
        <w:rPr>
          <w:rFonts w:ascii="Arial" w:eastAsia="Times New Roman" w:hAnsi="Arial" w:cs="Arial"/>
          <w:sz w:val="20"/>
          <w:szCs w:val="20"/>
        </w:rPr>
        <w:t xml:space="preserve"> of electron and hole are </w:t>
      </w:r>
      <w:proofErr w:type="spellStart"/>
      <w:r w:rsidR="00F97125">
        <w:rPr>
          <w:rFonts w:ascii="Arial" w:eastAsia="Times New Roman" w:hAnsi="Arial" w:cs="Arial"/>
          <w:sz w:val="20"/>
          <w:szCs w:val="20"/>
        </w:rPr>
        <w:t>decorrelated</w:t>
      </w:r>
      <w:proofErr w:type="spellEnd"/>
      <w:r w:rsidR="00E12E30">
        <w:rPr>
          <w:rFonts w:ascii="Arial" w:eastAsia="Times New Roman" w:hAnsi="Arial" w:cs="Arial"/>
          <w:sz w:val="20"/>
          <w:szCs w:val="20"/>
        </w:rPr>
        <w:t>, either because of interactions with phonons, or because of scattering at surfaces</w:t>
      </w:r>
      <w:r w:rsidR="00F97125">
        <w:rPr>
          <w:rFonts w:ascii="Arial" w:eastAsia="Times New Roman" w:hAnsi="Arial" w:cs="Arial"/>
          <w:sz w:val="20"/>
          <w:szCs w:val="20"/>
        </w:rPr>
        <w:t xml:space="preserve"> (the time to reach the surfaces is the particle size divided by the Fermi velocity, about 40 fs). To recombine </w:t>
      </w:r>
      <w:proofErr w:type="spellStart"/>
      <w:r w:rsidR="00F97125">
        <w:rPr>
          <w:rFonts w:ascii="Arial" w:eastAsia="Times New Roman" w:hAnsi="Arial" w:cs="Arial"/>
          <w:sz w:val="20"/>
          <w:szCs w:val="20"/>
        </w:rPr>
        <w:t>radiatively</w:t>
      </w:r>
      <w:proofErr w:type="spellEnd"/>
      <w:r w:rsidR="00F97125">
        <w:rPr>
          <w:rFonts w:ascii="Arial" w:eastAsia="Times New Roman" w:hAnsi="Arial" w:cs="Arial"/>
          <w:sz w:val="20"/>
          <w:szCs w:val="20"/>
        </w:rPr>
        <w:t xml:space="preserve">, electron and hole must meet at the same position and match their </w:t>
      </w:r>
      <w:proofErr w:type="spellStart"/>
      <w:r w:rsidR="00F97125">
        <w:rPr>
          <w:rFonts w:ascii="Arial" w:eastAsia="Times New Roman" w:hAnsi="Arial" w:cs="Arial"/>
          <w:sz w:val="20"/>
          <w:szCs w:val="20"/>
        </w:rPr>
        <w:t>wavevectors</w:t>
      </w:r>
      <w:proofErr w:type="spellEnd"/>
      <w:proofErr w:type="gramStart"/>
      <w:r w:rsidR="00F97125">
        <w:rPr>
          <w:rFonts w:ascii="Arial" w:eastAsia="Times New Roman" w:hAnsi="Arial" w:cs="Arial"/>
          <w:sz w:val="20"/>
          <w:szCs w:val="20"/>
        </w:rPr>
        <w:t xml:space="preserve">, </w:t>
      </w:r>
      <w:proofErr w:type="gramEnd"/>
      <w:r w:rsidR="00F97125" w:rsidRPr="00F97125">
        <w:rPr>
          <w:rFonts w:ascii="Arial" w:eastAsia="Times New Roman" w:hAnsi="Arial" w:cs="Arial"/>
          <w:position w:val="-12"/>
          <w:sz w:val="20"/>
          <w:szCs w:val="20"/>
        </w:rPr>
        <w:object w:dxaOrig="1080" w:dyaOrig="360">
          <v:shape id="_x0000_i1043" type="#_x0000_t75" style="width:54.25pt;height:18.25pt" o:ole="">
            <v:imagedata r:id="rId9" o:title=""/>
          </v:shape>
          <o:OLEObject Type="Embed" ProgID="Equation.DSMT4" ShapeID="_x0000_i1043" DrawAspect="Content" ObjectID="_1468422059" r:id="rId10"/>
        </w:object>
      </w:r>
      <w:r w:rsidR="00F97125">
        <w:rPr>
          <w:rFonts w:ascii="Arial" w:eastAsia="Times New Roman" w:hAnsi="Arial" w:cs="Arial"/>
          <w:sz w:val="20"/>
          <w:szCs w:val="20"/>
        </w:rPr>
        <w:t>. If they interacted only with static surfaces, their energy is not changed and the recombination photon will have the same energy as the laser</w:t>
      </w:r>
      <w:proofErr w:type="gramStart"/>
      <w:r w:rsidR="00F97125">
        <w:rPr>
          <w:rFonts w:ascii="Arial" w:eastAsia="Times New Roman" w:hAnsi="Arial" w:cs="Arial"/>
          <w:sz w:val="20"/>
          <w:szCs w:val="20"/>
        </w:rPr>
        <w:t xml:space="preserve">, </w:t>
      </w:r>
      <w:proofErr w:type="gramEnd"/>
      <w:r w:rsidR="00E12E30" w:rsidRPr="00080336">
        <w:rPr>
          <w:rFonts w:ascii="Arial" w:eastAsia="Times New Roman" w:hAnsi="Arial" w:cs="Arial"/>
          <w:position w:val="-12"/>
          <w:sz w:val="20"/>
          <w:szCs w:val="20"/>
        </w:rPr>
        <w:object w:dxaOrig="460" w:dyaOrig="360">
          <v:shape id="_x0000_i1050" type="#_x0000_t75" style="width:22.8pt;height:18.25pt" o:ole="">
            <v:imagedata r:id="rId11" o:title=""/>
          </v:shape>
          <o:OLEObject Type="Embed" ProgID="Equation.DSMT4" ShapeID="_x0000_i1050" DrawAspect="Content" ObjectID="_1468422060" r:id="rId12"/>
        </w:object>
      </w:r>
      <w:r w:rsidR="009D4B86">
        <w:rPr>
          <w:rFonts w:ascii="Arial" w:eastAsia="Times New Roman" w:hAnsi="Arial" w:cs="Arial"/>
          <w:sz w:val="20"/>
          <w:szCs w:val="20"/>
        </w:rPr>
        <w:t>. It will not contribute to the measured photoluminescence</w:t>
      </w:r>
      <w:r w:rsidR="00E12E30">
        <w:rPr>
          <w:rFonts w:ascii="Arial" w:eastAsia="Times New Roman" w:hAnsi="Arial" w:cs="Arial"/>
          <w:sz w:val="20"/>
          <w:szCs w:val="20"/>
        </w:rPr>
        <w:t xml:space="preserve">. Alternatively, </w:t>
      </w:r>
      <w:r w:rsidR="008B0368">
        <w:rPr>
          <w:rFonts w:ascii="Arial" w:eastAsia="Times New Roman" w:hAnsi="Arial" w:cs="Arial"/>
          <w:sz w:val="20"/>
          <w:szCs w:val="20"/>
        </w:rPr>
        <w:t xml:space="preserve">if </w:t>
      </w:r>
      <w:r w:rsidR="00E12E30">
        <w:rPr>
          <w:rFonts w:ascii="Arial" w:eastAsia="Times New Roman" w:hAnsi="Arial" w:cs="Arial"/>
          <w:sz w:val="20"/>
          <w:szCs w:val="20"/>
        </w:rPr>
        <w:t xml:space="preserve">they have interacted with phonons, </w:t>
      </w:r>
      <w:r w:rsidR="008B0368">
        <w:rPr>
          <w:rFonts w:ascii="Arial" w:eastAsia="Times New Roman" w:hAnsi="Arial" w:cs="Arial"/>
          <w:sz w:val="20"/>
          <w:szCs w:val="20"/>
        </w:rPr>
        <w:t xml:space="preserve">they have </w:t>
      </w:r>
      <w:r w:rsidR="00E12E30">
        <w:rPr>
          <w:rFonts w:ascii="Arial" w:eastAsia="Times New Roman" w:hAnsi="Arial" w:cs="Arial"/>
          <w:sz w:val="20"/>
          <w:szCs w:val="20"/>
        </w:rPr>
        <w:t>los</w:t>
      </w:r>
      <w:r w:rsidR="008B0368">
        <w:rPr>
          <w:rFonts w:ascii="Arial" w:eastAsia="Times New Roman" w:hAnsi="Arial" w:cs="Arial"/>
          <w:sz w:val="20"/>
          <w:szCs w:val="20"/>
        </w:rPr>
        <w:t>t</w:t>
      </w:r>
      <w:r w:rsidR="00E12E30">
        <w:rPr>
          <w:rFonts w:ascii="Arial" w:eastAsia="Times New Roman" w:hAnsi="Arial" w:cs="Arial"/>
          <w:sz w:val="20"/>
          <w:szCs w:val="20"/>
        </w:rPr>
        <w:t xml:space="preserve"> or acquir</w:t>
      </w:r>
      <w:r w:rsidR="008B0368">
        <w:rPr>
          <w:rFonts w:ascii="Arial" w:eastAsia="Times New Roman" w:hAnsi="Arial" w:cs="Arial"/>
          <w:sz w:val="20"/>
          <w:szCs w:val="20"/>
        </w:rPr>
        <w:t>ed</w:t>
      </w:r>
      <w:r w:rsidR="00E12E30">
        <w:rPr>
          <w:rFonts w:ascii="Arial" w:eastAsia="Times New Roman" w:hAnsi="Arial" w:cs="Arial"/>
          <w:sz w:val="20"/>
          <w:szCs w:val="20"/>
        </w:rPr>
        <w:t xml:space="preserve"> a phonon energy and momentum quantum before recombining</w:t>
      </w:r>
      <w:r w:rsidR="008B0368">
        <w:rPr>
          <w:rFonts w:ascii="Arial" w:eastAsia="Times New Roman" w:hAnsi="Arial" w:cs="Arial"/>
          <w:sz w:val="20"/>
          <w:szCs w:val="20"/>
        </w:rPr>
        <w:t>. T</w:t>
      </w:r>
      <w:r w:rsidR="00E12E30">
        <w:rPr>
          <w:rFonts w:ascii="Arial" w:eastAsia="Times New Roman" w:hAnsi="Arial" w:cs="Arial"/>
          <w:sz w:val="20"/>
          <w:szCs w:val="20"/>
        </w:rPr>
        <w:t xml:space="preserve">hey can </w:t>
      </w:r>
      <w:r w:rsidR="008B0368">
        <w:rPr>
          <w:rFonts w:ascii="Arial" w:eastAsia="Times New Roman" w:hAnsi="Arial" w:cs="Arial"/>
          <w:sz w:val="20"/>
          <w:szCs w:val="20"/>
        </w:rPr>
        <w:t xml:space="preserve">also </w:t>
      </w:r>
      <w:r w:rsidR="009D4B86">
        <w:rPr>
          <w:rFonts w:ascii="Arial" w:eastAsia="Times New Roman" w:hAnsi="Arial" w:cs="Arial"/>
          <w:sz w:val="20"/>
          <w:szCs w:val="20"/>
        </w:rPr>
        <w:t xml:space="preserve">interact with phonons (with creation or destruction of a phonon) upon recombination. In that case they will </w:t>
      </w:r>
      <w:proofErr w:type="gramStart"/>
      <w:r w:rsidR="009D4B86">
        <w:rPr>
          <w:rFonts w:ascii="Arial" w:eastAsia="Times New Roman" w:hAnsi="Arial" w:cs="Arial"/>
          <w:sz w:val="20"/>
          <w:szCs w:val="20"/>
        </w:rPr>
        <w:t>obey</w:t>
      </w:r>
      <w:r w:rsidR="00F97125">
        <w:rPr>
          <w:rFonts w:ascii="Arial" w:eastAsia="Times New Roman" w:hAnsi="Arial" w:cs="Arial"/>
          <w:sz w:val="20"/>
          <w:szCs w:val="20"/>
        </w:rPr>
        <w:t xml:space="preserve"> </w:t>
      </w:r>
      <w:proofErr w:type="gramEnd"/>
      <w:r w:rsidR="00F97125" w:rsidRPr="00F97125">
        <w:rPr>
          <w:rFonts w:ascii="Arial" w:eastAsia="Times New Roman" w:hAnsi="Arial" w:cs="Arial"/>
          <w:position w:val="-16"/>
          <w:sz w:val="20"/>
          <w:szCs w:val="20"/>
        </w:rPr>
        <w:object w:dxaOrig="1359" w:dyaOrig="400">
          <v:shape id="_x0000_i1046" type="#_x0000_t75" style="width:67.95pt;height:19.75pt" o:ole="">
            <v:imagedata r:id="rId13" o:title=""/>
          </v:shape>
          <o:OLEObject Type="Embed" ProgID="Equation.DSMT4" ShapeID="_x0000_i1046" DrawAspect="Content" ObjectID="_1468422061" r:id="rId14"/>
        </w:object>
      </w:r>
      <w:r w:rsidR="00F97125">
        <w:rPr>
          <w:rFonts w:ascii="Arial" w:eastAsia="Times New Roman" w:hAnsi="Arial" w:cs="Arial"/>
          <w:sz w:val="20"/>
          <w:szCs w:val="20"/>
        </w:rPr>
        <w:t xml:space="preserve">, </w:t>
      </w:r>
      <w:r w:rsidR="00F97125" w:rsidRPr="00F97125">
        <w:rPr>
          <w:rFonts w:ascii="Arial" w:eastAsia="Times New Roman" w:hAnsi="Arial" w:cs="Arial"/>
          <w:position w:val="-16"/>
          <w:sz w:val="20"/>
          <w:szCs w:val="20"/>
        </w:rPr>
        <w:object w:dxaOrig="460" w:dyaOrig="400">
          <v:shape id="_x0000_i1049" type="#_x0000_t75" style="width:22.8pt;height:19.75pt" o:ole="">
            <v:imagedata r:id="rId15" o:title=""/>
          </v:shape>
          <o:OLEObject Type="Embed" ProgID="Equation.DSMT4" ShapeID="_x0000_i1049" DrawAspect="Content" ObjectID="_1468422062" r:id="rId16"/>
        </w:object>
      </w:r>
      <w:r w:rsidR="00F97125">
        <w:rPr>
          <w:rFonts w:ascii="Arial" w:eastAsia="Times New Roman" w:hAnsi="Arial" w:cs="Arial"/>
          <w:sz w:val="20"/>
          <w:szCs w:val="20"/>
        </w:rPr>
        <w:t xml:space="preserve"> </w:t>
      </w:r>
      <w:r w:rsidR="00F97125">
        <w:rPr>
          <w:rFonts w:ascii="Arial" w:eastAsia="Times New Roman" w:hAnsi="Arial" w:cs="Arial"/>
          <w:sz w:val="20"/>
          <w:szCs w:val="20"/>
        </w:rPr>
        <w:lastRenderedPageBreak/>
        <w:t xml:space="preserve">being the </w:t>
      </w:r>
      <w:proofErr w:type="spellStart"/>
      <w:r w:rsidR="00F97125">
        <w:rPr>
          <w:rFonts w:ascii="Arial" w:eastAsia="Times New Roman" w:hAnsi="Arial" w:cs="Arial"/>
          <w:sz w:val="20"/>
          <w:szCs w:val="20"/>
        </w:rPr>
        <w:t>wavevector</w:t>
      </w:r>
      <w:proofErr w:type="spellEnd"/>
      <w:r w:rsidR="00F97125">
        <w:rPr>
          <w:rFonts w:ascii="Arial" w:eastAsia="Times New Roman" w:hAnsi="Arial" w:cs="Arial"/>
          <w:sz w:val="20"/>
          <w:szCs w:val="20"/>
        </w:rPr>
        <w:t xml:space="preserve"> of </w:t>
      </w:r>
      <w:r w:rsidR="00E12E30">
        <w:rPr>
          <w:rFonts w:ascii="Arial" w:eastAsia="Times New Roman" w:hAnsi="Arial" w:cs="Arial"/>
          <w:sz w:val="20"/>
          <w:szCs w:val="20"/>
        </w:rPr>
        <w:t>the</w:t>
      </w:r>
      <w:r w:rsidR="00F97125">
        <w:rPr>
          <w:rFonts w:ascii="Arial" w:eastAsia="Times New Roman" w:hAnsi="Arial" w:cs="Arial"/>
          <w:sz w:val="20"/>
          <w:szCs w:val="20"/>
        </w:rPr>
        <w:t xml:space="preserve"> phonon created or annihilated </w:t>
      </w:r>
      <w:r w:rsidR="009D4B86">
        <w:rPr>
          <w:rFonts w:ascii="Arial" w:eastAsia="Times New Roman" w:hAnsi="Arial" w:cs="Arial"/>
          <w:sz w:val="20"/>
          <w:szCs w:val="20"/>
        </w:rPr>
        <w:t>upo</w:t>
      </w:r>
      <w:r w:rsidR="00F97125">
        <w:rPr>
          <w:rFonts w:ascii="Arial" w:eastAsia="Times New Roman" w:hAnsi="Arial" w:cs="Arial"/>
          <w:sz w:val="20"/>
          <w:szCs w:val="20"/>
        </w:rPr>
        <w:t xml:space="preserve">n recombination. </w:t>
      </w:r>
      <w:r w:rsidR="00E12E30">
        <w:rPr>
          <w:rFonts w:ascii="Arial" w:eastAsia="Times New Roman" w:hAnsi="Arial" w:cs="Arial"/>
          <w:sz w:val="20"/>
          <w:szCs w:val="20"/>
        </w:rPr>
        <w:t>In both cases, t</w:t>
      </w:r>
      <w:r w:rsidR="00F97125">
        <w:rPr>
          <w:rFonts w:ascii="Arial" w:eastAsia="Times New Roman" w:hAnsi="Arial" w:cs="Arial"/>
          <w:sz w:val="20"/>
          <w:szCs w:val="20"/>
        </w:rPr>
        <w:t xml:space="preserve">he energy available </w:t>
      </w:r>
      <w:r w:rsidR="00E12E30">
        <w:rPr>
          <w:rFonts w:ascii="Arial" w:eastAsia="Times New Roman" w:hAnsi="Arial" w:cs="Arial"/>
          <w:sz w:val="20"/>
          <w:szCs w:val="20"/>
        </w:rPr>
        <w:t xml:space="preserve">upon recombination cannot </w:t>
      </w:r>
      <w:r w:rsidR="008B0368">
        <w:rPr>
          <w:rFonts w:ascii="Arial" w:eastAsia="Times New Roman" w:hAnsi="Arial" w:cs="Arial"/>
          <w:sz w:val="20"/>
          <w:szCs w:val="20"/>
        </w:rPr>
        <w:t>exceed</w:t>
      </w:r>
      <w:r w:rsidR="00E12E30" w:rsidRPr="00080336">
        <w:rPr>
          <w:rFonts w:ascii="Arial" w:eastAsia="Times New Roman" w:hAnsi="Arial" w:cs="Arial"/>
          <w:position w:val="-12"/>
          <w:sz w:val="20"/>
          <w:szCs w:val="20"/>
        </w:rPr>
        <w:object w:dxaOrig="1100" w:dyaOrig="360">
          <v:shape id="_x0000_i1051" type="#_x0000_t75" style="width:54.75pt;height:18.25pt" o:ole="">
            <v:imagedata r:id="rId17" o:title=""/>
          </v:shape>
          <o:OLEObject Type="Embed" ProgID="Equation.DSMT4" ShapeID="_x0000_i1051" DrawAspect="Content" ObjectID="_1468422063" r:id="rId18"/>
        </w:object>
      </w:r>
      <w:r w:rsidR="009D4B86">
        <w:rPr>
          <w:rFonts w:ascii="Arial" w:eastAsia="Times New Roman" w:hAnsi="Arial" w:cs="Arial"/>
          <w:sz w:val="20"/>
          <w:szCs w:val="20"/>
        </w:rPr>
        <w:t>, but can be much lower because electron and hole may have performed (much) more than one interaction with phonons</w:t>
      </w:r>
      <w:r w:rsidR="00E12E30">
        <w:rPr>
          <w:rFonts w:ascii="Arial" w:eastAsia="Times New Roman" w:hAnsi="Arial" w:cs="Arial"/>
          <w:sz w:val="20"/>
          <w:szCs w:val="20"/>
        </w:rPr>
        <w:t>.</w:t>
      </w:r>
      <w:r w:rsidR="008B0368">
        <w:rPr>
          <w:rFonts w:ascii="Arial" w:eastAsia="Times New Roman" w:hAnsi="Arial" w:cs="Arial"/>
          <w:sz w:val="20"/>
          <w:szCs w:val="20"/>
        </w:rPr>
        <w:t xml:space="preserve"> </w:t>
      </w:r>
      <w:r w:rsidR="00080336">
        <w:rPr>
          <w:rFonts w:ascii="Arial" w:eastAsia="Times New Roman" w:hAnsi="Arial" w:cs="Arial"/>
          <w:sz w:val="20"/>
          <w:szCs w:val="20"/>
        </w:rPr>
        <w:t>Note that, in the hypothesis of</w:t>
      </w:r>
      <w:r w:rsidR="009D4B86">
        <w:rPr>
          <w:rFonts w:ascii="Arial" w:eastAsia="Times New Roman" w:hAnsi="Arial" w:cs="Arial"/>
          <w:sz w:val="20"/>
          <w:szCs w:val="20"/>
        </w:rPr>
        <w:t xml:space="preserve"> </w:t>
      </w:r>
      <w:proofErr w:type="gramStart"/>
      <w:r w:rsidR="009D4B86">
        <w:rPr>
          <w:rFonts w:ascii="Arial" w:eastAsia="Times New Roman" w:hAnsi="Arial" w:cs="Arial"/>
          <w:sz w:val="20"/>
          <w:szCs w:val="20"/>
        </w:rPr>
        <w:t>a</w:t>
      </w:r>
      <w:r w:rsidR="00080336">
        <w:rPr>
          <w:rFonts w:ascii="Arial" w:eastAsia="Times New Roman" w:hAnsi="Arial" w:cs="Arial"/>
          <w:sz w:val="20"/>
          <w:szCs w:val="20"/>
        </w:rPr>
        <w:t xml:space="preserve"> single</w:t>
      </w:r>
      <w:proofErr w:type="gramEnd"/>
      <w:r w:rsidR="00080336">
        <w:rPr>
          <w:rFonts w:ascii="Arial" w:eastAsia="Times New Roman" w:hAnsi="Arial" w:cs="Arial"/>
          <w:sz w:val="20"/>
          <w:szCs w:val="20"/>
        </w:rPr>
        <w:t xml:space="preserve">-photon absorption (linear </w:t>
      </w:r>
      <w:r w:rsidR="009D4B86">
        <w:rPr>
          <w:rFonts w:ascii="Arial" w:eastAsia="Times New Roman" w:hAnsi="Arial" w:cs="Arial"/>
          <w:sz w:val="20"/>
          <w:szCs w:val="20"/>
        </w:rPr>
        <w:t xml:space="preserve">or low-power </w:t>
      </w:r>
      <w:r w:rsidR="00080336">
        <w:rPr>
          <w:rFonts w:ascii="Arial" w:eastAsia="Times New Roman" w:hAnsi="Arial" w:cs="Arial"/>
          <w:sz w:val="20"/>
          <w:szCs w:val="20"/>
        </w:rPr>
        <w:t xml:space="preserve">regime), the temperature </w:t>
      </w:r>
      <w:r w:rsidR="008B0368" w:rsidRPr="008B0368">
        <w:rPr>
          <w:rFonts w:ascii="Arial" w:eastAsia="Times New Roman" w:hAnsi="Arial" w:cs="Arial"/>
          <w:position w:val="-4"/>
          <w:sz w:val="20"/>
          <w:szCs w:val="20"/>
        </w:rPr>
        <w:object w:dxaOrig="220" w:dyaOrig="260">
          <v:shape id="_x0000_i1064" type="#_x0000_t75" style="width:11.15pt;height:13.2pt" o:ole="">
            <v:imagedata r:id="rId19" o:title=""/>
          </v:shape>
          <o:OLEObject Type="Embed" ProgID="Equation.DSMT4" ShapeID="_x0000_i1064" DrawAspect="Content" ObjectID="_1468422064" r:id="rId20"/>
        </w:object>
      </w:r>
      <w:r w:rsidR="008B0368">
        <w:rPr>
          <w:rFonts w:ascii="Arial" w:eastAsia="Times New Roman" w:hAnsi="Arial" w:cs="Arial"/>
          <w:sz w:val="20"/>
          <w:szCs w:val="20"/>
        </w:rPr>
        <w:t xml:space="preserve"> </w:t>
      </w:r>
      <w:r w:rsidR="00080336">
        <w:rPr>
          <w:rFonts w:ascii="Arial" w:eastAsia="Times New Roman" w:hAnsi="Arial" w:cs="Arial"/>
          <w:sz w:val="20"/>
          <w:szCs w:val="20"/>
        </w:rPr>
        <w:t>is that of the bath before absorption, i.e. the particle (room) temperature. In pulsed experiments, the electron gas temperature can be orders of magnitude higher than room temperature, giving rise to two- or multi-photon-excited photoluminescence.</w:t>
      </w:r>
      <w:r w:rsidR="00660DB8">
        <w:rPr>
          <w:rFonts w:ascii="Arial" w:eastAsia="Times New Roman" w:hAnsi="Arial" w:cs="Arial"/>
          <w:sz w:val="20"/>
          <w:szCs w:val="20"/>
        </w:rPr>
        <w:t xml:space="preserve"> This latter case is not considered here.</w:t>
      </w:r>
    </w:p>
    <w:p w:rsidR="00660DB8" w:rsidRDefault="00660DB8"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943A5F" w:rsidRDefault="008B0368"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4. </w:t>
      </w:r>
      <w:r w:rsidR="007E0C7F">
        <w:rPr>
          <w:rFonts w:ascii="Arial" w:eastAsia="Times New Roman" w:hAnsi="Arial" w:cs="Arial"/>
          <w:sz w:val="20"/>
          <w:szCs w:val="20"/>
        </w:rPr>
        <w:t>Radiative recombination</w:t>
      </w:r>
      <w:r w:rsidR="00080336">
        <w:rPr>
          <w:rFonts w:ascii="Arial" w:eastAsia="Times New Roman" w:hAnsi="Arial" w:cs="Arial"/>
          <w:sz w:val="20"/>
          <w:szCs w:val="20"/>
        </w:rPr>
        <w:t xml:space="preserve"> gives </w:t>
      </w:r>
      <w:r w:rsidR="007E0C7F">
        <w:rPr>
          <w:rFonts w:ascii="Arial" w:eastAsia="Times New Roman" w:hAnsi="Arial" w:cs="Arial"/>
          <w:sz w:val="20"/>
          <w:szCs w:val="20"/>
        </w:rPr>
        <w:t xml:space="preserve">thus </w:t>
      </w:r>
      <w:r w:rsidR="00080336">
        <w:rPr>
          <w:rFonts w:ascii="Arial" w:eastAsia="Times New Roman" w:hAnsi="Arial" w:cs="Arial"/>
          <w:sz w:val="20"/>
          <w:szCs w:val="20"/>
        </w:rPr>
        <w:t xml:space="preserve">rise to </w:t>
      </w:r>
      <w:r w:rsidR="00AA0F1A">
        <w:rPr>
          <w:rFonts w:ascii="Arial" w:eastAsia="Times New Roman" w:hAnsi="Arial" w:cs="Arial"/>
          <w:sz w:val="20"/>
          <w:szCs w:val="20"/>
        </w:rPr>
        <w:t>weak</w:t>
      </w:r>
      <w:r w:rsidR="00080336">
        <w:rPr>
          <w:rFonts w:ascii="Arial" w:eastAsia="Times New Roman" w:hAnsi="Arial" w:cs="Arial"/>
          <w:sz w:val="20"/>
          <w:szCs w:val="20"/>
        </w:rPr>
        <w:t>ly</w:t>
      </w:r>
      <w:r w:rsidR="00AA0F1A">
        <w:rPr>
          <w:rFonts w:ascii="Arial" w:eastAsia="Times New Roman" w:hAnsi="Arial" w:cs="Arial"/>
          <w:sz w:val="20"/>
          <w:szCs w:val="20"/>
        </w:rPr>
        <w:t xml:space="preserve"> emitting</w:t>
      </w:r>
      <w:r w:rsidR="004A6411">
        <w:rPr>
          <w:rFonts w:ascii="Arial" w:eastAsia="Times New Roman" w:hAnsi="Arial" w:cs="Arial"/>
          <w:sz w:val="20"/>
          <w:szCs w:val="20"/>
        </w:rPr>
        <w:t xml:space="preserve"> sources </w:t>
      </w:r>
      <w:r w:rsidR="007E0C7F">
        <w:rPr>
          <w:rFonts w:ascii="Arial" w:eastAsia="Times New Roman" w:hAnsi="Arial" w:cs="Arial"/>
          <w:sz w:val="20"/>
          <w:szCs w:val="20"/>
        </w:rPr>
        <w:t xml:space="preserve">distributed in space </w:t>
      </w:r>
      <w:r w:rsidR="004A6411">
        <w:rPr>
          <w:rFonts w:ascii="Arial" w:eastAsia="Times New Roman" w:hAnsi="Arial" w:cs="Arial"/>
          <w:sz w:val="20"/>
          <w:szCs w:val="20"/>
        </w:rPr>
        <w:t>throughout the particle,</w:t>
      </w:r>
      <w:r w:rsidR="007E0C7F">
        <w:rPr>
          <w:rFonts w:ascii="Arial" w:eastAsia="Times New Roman" w:hAnsi="Arial" w:cs="Arial"/>
          <w:sz w:val="20"/>
          <w:szCs w:val="20"/>
        </w:rPr>
        <w:t xml:space="preserve"> and distributed spectrally </w:t>
      </w:r>
      <w:r w:rsidR="004A6411">
        <w:rPr>
          <w:rFonts w:ascii="Arial" w:eastAsia="Times New Roman" w:hAnsi="Arial" w:cs="Arial"/>
          <w:sz w:val="20"/>
          <w:szCs w:val="20"/>
        </w:rPr>
        <w:t xml:space="preserve">over a broad frequency band </w:t>
      </w:r>
      <w:r>
        <w:rPr>
          <w:rFonts w:ascii="Arial" w:eastAsia="Times New Roman" w:hAnsi="Arial" w:cs="Arial"/>
          <w:sz w:val="20"/>
          <w:szCs w:val="20"/>
        </w:rPr>
        <w:t>(</w:t>
      </w:r>
      <w:r w:rsidR="004A6411">
        <w:rPr>
          <w:rFonts w:ascii="Arial" w:eastAsia="Times New Roman" w:hAnsi="Arial" w:cs="Arial"/>
          <w:sz w:val="20"/>
          <w:szCs w:val="20"/>
        </w:rPr>
        <w:t xml:space="preserve">with </w:t>
      </w:r>
      <w:r>
        <w:rPr>
          <w:rFonts w:ascii="Arial" w:eastAsia="Times New Roman" w:hAnsi="Arial" w:cs="Arial"/>
          <w:sz w:val="20"/>
          <w:szCs w:val="20"/>
        </w:rPr>
        <w:t xml:space="preserve">an exponential </w:t>
      </w:r>
      <w:r w:rsidR="004A6411">
        <w:rPr>
          <w:rFonts w:ascii="Arial" w:eastAsia="Times New Roman" w:hAnsi="Arial" w:cs="Arial"/>
          <w:sz w:val="20"/>
          <w:szCs w:val="20"/>
        </w:rPr>
        <w:t xml:space="preserve">cutoff at </w:t>
      </w:r>
      <w:proofErr w:type="gramStart"/>
      <w:r w:rsidR="004A6411">
        <w:rPr>
          <w:rFonts w:ascii="Arial" w:eastAsia="Times New Roman" w:hAnsi="Arial" w:cs="Arial"/>
          <w:sz w:val="20"/>
          <w:szCs w:val="20"/>
        </w:rPr>
        <w:t xml:space="preserve">about </w:t>
      </w:r>
      <w:proofErr w:type="gramEnd"/>
      <w:r w:rsidR="004A6411" w:rsidRPr="00080336">
        <w:rPr>
          <w:rFonts w:ascii="Arial" w:eastAsia="Times New Roman" w:hAnsi="Arial" w:cs="Arial"/>
          <w:position w:val="-12"/>
          <w:sz w:val="20"/>
          <w:szCs w:val="20"/>
        </w:rPr>
        <w:object w:dxaOrig="1100" w:dyaOrig="360">
          <v:shape id="_x0000_i1040" type="#_x0000_t75" style="width:54.75pt;height:18.25pt" o:ole="">
            <v:imagedata r:id="rId17" o:title=""/>
          </v:shape>
          <o:OLEObject Type="Embed" ProgID="Equation.DSMT4" ShapeID="_x0000_i1040" DrawAspect="Content" ObjectID="_1468422065" r:id="rId21"/>
        </w:object>
      </w:r>
      <w:r>
        <w:rPr>
          <w:rFonts w:ascii="Arial" w:eastAsia="Times New Roman" w:hAnsi="Arial" w:cs="Arial"/>
          <w:sz w:val="20"/>
          <w:szCs w:val="20"/>
        </w:rPr>
        <w:t>)</w:t>
      </w:r>
      <w:r w:rsidR="004A6411">
        <w:rPr>
          <w:rFonts w:ascii="Arial" w:eastAsia="Times New Roman" w:hAnsi="Arial" w:cs="Arial"/>
          <w:sz w:val="20"/>
          <w:szCs w:val="20"/>
        </w:rPr>
        <w:t>.</w:t>
      </w:r>
      <w:r>
        <w:rPr>
          <w:rFonts w:ascii="Arial" w:eastAsia="Times New Roman" w:hAnsi="Arial" w:cs="Arial"/>
          <w:sz w:val="20"/>
          <w:szCs w:val="20"/>
        </w:rPr>
        <w:t xml:space="preserve"> </w:t>
      </w:r>
      <w:r w:rsidR="007E0C7F">
        <w:rPr>
          <w:rFonts w:ascii="Arial" w:eastAsia="Times New Roman" w:hAnsi="Arial" w:cs="Arial"/>
          <w:sz w:val="20"/>
          <w:szCs w:val="20"/>
        </w:rPr>
        <w:t>Th</w:t>
      </w:r>
      <w:r>
        <w:rPr>
          <w:rFonts w:ascii="Arial" w:eastAsia="Times New Roman" w:hAnsi="Arial" w:cs="Arial"/>
          <w:sz w:val="20"/>
          <w:szCs w:val="20"/>
        </w:rPr>
        <w:t>is</w:t>
      </w:r>
      <w:r w:rsidR="007E0C7F">
        <w:rPr>
          <w:rFonts w:ascii="Arial" w:eastAsia="Times New Roman" w:hAnsi="Arial" w:cs="Arial"/>
          <w:sz w:val="20"/>
          <w:szCs w:val="20"/>
        </w:rPr>
        <w:t xml:space="preserve"> intrinsically weak recombination emission </w:t>
      </w:r>
      <w:r w:rsidR="00AA0F1A">
        <w:rPr>
          <w:rFonts w:ascii="Arial" w:eastAsia="Times New Roman" w:hAnsi="Arial" w:cs="Arial"/>
          <w:sz w:val="20"/>
          <w:szCs w:val="20"/>
        </w:rPr>
        <w:t xml:space="preserve">can be </w:t>
      </w:r>
      <w:r w:rsidR="007E0C7F">
        <w:rPr>
          <w:rFonts w:ascii="Arial" w:eastAsia="Times New Roman" w:hAnsi="Arial" w:cs="Arial"/>
          <w:sz w:val="20"/>
          <w:szCs w:val="20"/>
        </w:rPr>
        <w:t xml:space="preserve">considerably </w:t>
      </w:r>
      <w:r w:rsidR="00AA0F1A">
        <w:rPr>
          <w:rFonts w:ascii="Arial" w:eastAsia="Times New Roman" w:hAnsi="Arial" w:cs="Arial"/>
          <w:sz w:val="20"/>
          <w:szCs w:val="20"/>
        </w:rPr>
        <w:t>enhanced</w:t>
      </w:r>
      <w:r w:rsidR="007E0C7F">
        <w:rPr>
          <w:rFonts w:ascii="Arial" w:eastAsia="Times New Roman" w:hAnsi="Arial" w:cs="Arial"/>
          <w:sz w:val="20"/>
          <w:szCs w:val="20"/>
        </w:rPr>
        <w:t xml:space="preserve"> by the surface </w:t>
      </w:r>
      <w:proofErr w:type="spellStart"/>
      <w:r w:rsidR="007E0C7F">
        <w:rPr>
          <w:rFonts w:ascii="Arial" w:eastAsia="Times New Roman" w:hAnsi="Arial" w:cs="Arial"/>
          <w:sz w:val="20"/>
          <w:szCs w:val="20"/>
        </w:rPr>
        <w:t>plasmon</w:t>
      </w:r>
      <w:proofErr w:type="spellEnd"/>
      <w:r w:rsidR="007E0C7F">
        <w:rPr>
          <w:rFonts w:ascii="Arial" w:eastAsia="Times New Roman" w:hAnsi="Arial" w:cs="Arial"/>
          <w:sz w:val="20"/>
          <w:szCs w:val="20"/>
        </w:rPr>
        <w:t xml:space="preserve"> resonance of the particle acting as an antenna. Again</w:t>
      </w:r>
      <w:r>
        <w:rPr>
          <w:rFonts w:ascii="Arial" w:eastAsia="Times New Roman" w:hAnsi="Arial" w:cs="Arial"/>
          <w:sz w:val="20"/>
          <w:szCs w:val="20"/>
        </w:rPr>
        <w:t>,</w:t>
      </w:r>
      <w:r w:rsidR="007E0C7F">
        <w:rPr>
          <w:rFonts w:ascii="Arial" w:eastAsia="Times New Roman" w:hAnsi="Arial" w:cs="Arial"/>
          <w:sz w:val="20"/>
          <w:szCs w:val="20"/>
        </w:rPr>
        <w:t xml:space="preserve"> the collective coupling of all electrons of the particle </w:t>
      </w:r>
      <w:r>
        <w:rPr>
          <w:rFonts w:ascii="Arial" w:eastAsia="Times New Roman" w:hAnsi="Arial" w:cs="Arial"/>
          <w:sz w:val="20"/>
          <w:szCs w:val="20"/>
        </w:rPr>
        <w:t>becomes</w:t>
      </w:r>
      <w:r w:rsidR="007E0C7F">
        <w:rPr>
          <w:rFonts w:ascii="Arial" w:eastAsia="Times New Roman" w:hAnsi="Arial" w:cs="Arial"/>
          <w:sz w:val="20"/>
          <w:szCs w:val="20"/>
        </w:rPr>
        <w:t xml:space="preserve"> crucial for </w:t>
      </w:r>
      <w:r>
        <w:rPr>
          <w:rFonts w:ascii="Arial" w:eastAsia="Times New Roman" w:hAnsi="Arial" w:cs="Arial"/>
          <w:sz w:val="20"/>
          <w:szCs w:val="20"/>
        </w:rPr>
        <w:t>interaction with photons</w:t>
      </w:r>
      <w:r w:rsidR="007E0C7F">
        <w:rPr>
          <w:rFonts w:ascii="Arial" w:eastAsia="Times New Roman" w:hAnsi="Arial" w:cs="Arial"/>
          <w:sz w:val="20"/>
          <w:szCs w:val="20"/>
        </w:rPr>
        <w:t>.</w:t>
      </w: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The model above predicts the following properties of the photoluminescence:</w:t>
      </w: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 </w:t>
      </w:r>
      <w:proofErr w:type="gramStart"/>
      <w:r>
        <w:rPr>
          <w:rFonts w:ascii="Arial" w:eastAsia="Times New Roman" w:hAnsi="Arial" w:cs="Arial"/>
          <w:sz w:val="20"/>
          <w:szCs w:val="20"/>
        </w:rPr>
        <w:t>emission</w:t>
      </w:r>
      <w:proofErr w:type="gramEnd"/>
      <w:r>
        <w:rPr>
          <w:rFonts w:ascii="Arial" w:eastAsia="Times New Roman" w:hAnsi="Arial" w:cs="Arial"/>
          <w:sz w:val="20"/>
          <w:szCs w:val="20"/>
        </w:rPr>
        <w:t xml:space="preserve"> spectrum</w:t>
      </w:r>
      <w:r w:rsidR="009A4ECC">
        <w:rPr>
          <w:rFonts w:ascii="Arial" w:eastAsia="Times New Roman" w:hAnsi="Arial" w:cs="Arial"/>
          <w:sz w:val="20"/>
          <w:szCs w:val="20"/>
        </w:rPr>
        <w:t xml:space="preserve">: because it is considerably </w:t>
      </w:r>
      <w:proofErr w:type="spellStart"/>
      <w:r w:rsidR="009A4ECC">
        <w:rPr>
          <w:rFonts w:ascii="Arial" w:eastAsia="Times New Roman" w:hAnsi="Arial" w:cs="Arial"/>
          <w:sz w:val="20"/>
          <w:szCs w:val="20"/>
        </w:rPr>
        <w:t>plasmon</w:t>
      </w:r>
      <w:proofErr w:type="spellEnd"/>
      <w:r w:rsidR="009A4ECC">
        <w:rPr>
          <w:rFonts w:ascii="Arial" w:eastAsia="Times New Roman" w:hAnsi="Arial" w:cs="Arial"/>
          <w:sz w:val="20"/>
          <w:szCs w:val="20"/>
        </w:rPr>
        <w:t xml:space="preserve">-enhanced, the PL spectrum must follow the </w:t>
      </w:r>
      <w:proofErr w:type="spellStart"/>
      <w:r w:rsidR="009A4ECC">
        <w:rPr>
          <w:rFonts w:ascii="Arial" w:eastAsia="Times New Roman" w:hAnsi="Arial" w:cs="Arial"/>
          <w:sz w:val="20"/>
          <w:szCs w:val="20"/>
        </w:rPr>
        <w:t>plasmon</w:t>
      </w:r>
      <w:proofErr w:type="spellEnd"/>
      <w:r w:rsidR="009A4ECC">
        <w:rPr>
          <w:rFonts w:ascii="Arial" w:eastAsia="Times New Roman" w:hAnsi="Arial" w:cs="Arial"/>
          <w:sz w:val="20"/>
          <w:szCs w:val="20"/>
        </w:rPr>
        <w:t xml:space="preserve"> spectrum if the excitation laser is well above the </w:t>
      </w:r>
      <w:proofErr w:type="spellStart"/>
      <w:r w:rsidR="009A4ECC">
        <w:rPr>
          <w:rFonts w:ascii="Arial" w:eastAsia="Times New Roman" w:hAnsi="Arial" w:cs="Arial"/>
          <w:sz w:val="20"/>
          <w:szCs w:val="20"/>
        </w:rPr>
        <w:t>plasmon</w:t>
      </w:r>
      <w:proofErr w:type="spellEnd"/>
      <w:r w:rsidR="009A4ECC">
        <w:rPr>
          <w:rFonts w:ascii="Arial" w:eastAsia="Times New Roman" w:hAnsi="Arial" w:cs="Arial"/>
          <w:sz w:val="20"/>
          <w:szCs w:val="20"/>
        </w:rPr>
        <w:t xml:space="preserve"> resonance</w:t>
      </w:r>
      <w:r w:rsidR="00660DB8">
        <w:rPr>
          <w:rFonts w:ascii="Arial" w:eastAsia="Times New Roman" w:hAnsi="Arial" w:cs="Arial"/>
          <w:sz w:val="20"/>
          <w:szCs w:val="20"/>
        </w:rPr>
        <w:t xml:space="preserve"> (</w:t>
      </w:r>
      <w:proofErr w:type="spellStart"/>
      <w:r w:rsidR="00660DB8">
        <w:rPr>
          <w:rFonts w:ascii="Arial" w:eastAsia="Times New Roman" w:hAnsi="Arial" w:cs="Arial"/>
          <w:sz w:val="20"/>
          <w:szCs w:val="20"/>
        </w:rPr>
        <w:t>Yorulmaz</w:t>
      </w:r>
      <w:proofErr w:type="spellEnd"/>
      <w:r w:rsidR="00660DB8">
        <w:rPr>
          <w:rFonts w:ascii="Arial" w:eastAsia="Times New Roman" w:hAnsi="Arial" w:cs="Arial"/>
          <w:sz w:val="20"/>
          <w:szCs w:val="20"/>
        </w:rPr>
        <w:t xml:space="preserve"> et al.)</w:t>
      </w:r>
      <w:r w:rsidR="009A4ECC">
        <w:rPr>
          <w:rFonts w:ascii="Arial" w:eastAsia="Times New Roman" w:hAnsi="Arial" w:cs="Arial"/>
          <w:sz w:val="20"/>
          <w:szCs w:val="20"/>
        </w:rPr>
        <w:t xml:space="preserve">. If the excitation frequency falls within the </w:t>
      </w:r>
      <w:proofErr w:type="spellStart"/>
      <w:r w:rsidR="009A4ECC">
        <w:rPr>
          <w:rFonts w:ascii="Arial" w:eastAsia="Times New Roman" w:hAnsi="Arial" w:cs="Arial"/>
          <w:sz w:val="20"/>
          <w:szCs w:val="20"/>
        </w:rPr>
        <w:t>plasmon</w:t>
      </w:r>
      <w:proofErr w:type="spellEnd"/>
      <w:r w:rsidR="009A4ECC">
        <w:rPr>
          <w:rFonts w:ascii="Arial" w:eastAsia="Times New Roman" w:hAnsi="Arial" w:cs="Arial"/>
          <w:sz w:val="20"/>
          <w:szCs w:val="20"/>
        </w:rPr>
        <w:t xml:space="preserve"> resonance, the spectrum is expected to follow the </w:t>
      </w:r>
      <w:proofErr w:type="spellStart"/>
      <w:r w:rsidR="009A4ECC">
        <w:rPr>
          <w:rFonts w:ascii="Arial" w:eastAsia="Times New Roman" w:hAnsi="Arial" w:cs="Arial"/>
          <w:sz w:val="20"/>
          <w:szCs w:val="20"/>
        </w:rPr>
        <w:t>plasmon</w:t>
      </w:r>
      <w:proofErr w:type="spellEnd"/>
      <w:r w:rsidR="009A4ECC">
        <w:rPr>
          <w:rFonts w:ascii="Arial" w:eastAsia="Times New Roman" w:hAnsi="Arial" w:cs="Arial"/>
          <w:sz w:val="20"/>
          <w:szCs w:val="20"/>
        </w:rPr>
        <w:t xml:space="preserve"> spectrum, multiplied by a Bose-Einstein statistics factor arising from phonon population, proportional to </w:t>
      </w:r>
      <w:r w:rsidR="009A4ECC" w:rsidRPr="009A4ECC">
        <w:rPr>
          <w:rFonts w:ascii="Arial" w:eastAsia="Times New Roman" w:hAnsi="Arial" w:cs="Arial"/>
          <w:position w:val="-6"/>
          <w:sz w:val="20"/>
          <w:szCs w:val="20"/>
        </w:rPr>
        <w:object w:dxaOrig="220" w:dyaOrig="260">
          <v:shape id="_x0000_i1074" type="#_x0000_t75" style="width:11.15pt;height:13.2pt" o:ole="">
            <v:imagedata r:id="rId22" o:title=""/>
          </v:shape>
          <o:OLEObject Type="Embed" ProgID="Equation.DSMT4" ShapeID="_x0000_i1074" DrawAspect="Content" ObjectID="_1468422066" r:id="rId23"/>
        </w:object>
      </w:r>
      <w:r w:rsidR="009A4ECC">
        <w:rPr>
          <w:rFonts w:ascii="Arial" w:eastAsia="Times New Roman" w:hAnsi="Arial" w:cs="Arial"/>
          <w:sz w:val="20"/>
          <w:szCs w:val="20"/>
        </w:rPr>
        <w:t xml:space="preserve"> for anti-Stokes, and to </w:t>
      </w:r>
      <w:r w:rsidR="009A4ECC" w:rsidRPr="009A4ECC">
        <w:rPr>
          <w:rFonts w:ascii="Arial" w:eastAsia="Times New Roman" w:hAnsi="Arial" w:cs="Arial"/>
          <w:position w:val="-6"/>
          <w:sz w:val="20"/>
          <w:szCs w:val="20"/>
        </w:rPr>
        <w:object w:dxaOrig="499" w:dyaOrig="279">
          <v:shape id="_x0000_i1071" type="#_x0000_t75" style="width:24.85pt;height:14.2pt" o:ole="">
            <v:imagedata r:id="rId24" o:title=""/>
          </v:shape>
          <o:OLEObject Type="Embed" ProgID="Equation.DSMT4" ShapeID="_x0000_i1071" DrawAspect="Content" ObjectID="_1468422067" r:id="rId25"/>
        </w:object>
      </w:r>
      <w:r w:rsidR="009A4ECC">
        <w:rPr>
          <w:rFonts w:ascii="Arial" w:eastAsia="Times New Roman" w:hAnsi="Arial" w:cs="Arial"/>
          <w:sz w:val="20"/>
          <w:szCs w:val="20"/>
        </w:rPr>
        <w:t xml:space="preserve"> for Stokes processes. The average phonon population </w:t>
      </w:r>
      <w:proofErr w:type="gramStart"/>
      <w:r w:rsidR="009A4ECC">
        <w:rPr>
          <w:rFonts w:ascii="Arial" w:eastAsia="Times New Roman" w:hAnsi="Arial" w:cs="Arial"/>
          <w:sz w:val="20"/>
          <w:szCs w:val="20"/>
        </w:rPr>
        <w:t xml:space="preserve">is </w:t>
      </w:r>
      <w:proofErr w:type="gramEnd"/>
      <w:r w:rsidR="009A4ECC" w:rsidRPr="009A4ECC">
        <w:rPr>
          <w:rFonts w:ascii="Arial" w:eastAsia="Times New Roman" w:hAnsi="Arial" w:cs="Arial"/>
          <w:position w:val="-32"/>
          <w:sz w:val="20"/>
          <w:szCs w:val="20"/>
        </w:rPr>
        <w:object w:dxaOrig="1960" w:dyaOrig="820">
          <v:shape id="_x0000_i1072" type="#_x0000_t75" style="width:97.85pt;height:41.05pt" o:ole="">
            <v:imagedata r:id="rId26" o:title=""/>
          </v:shape>
          <o:OLEObject Type="Embed" ProgID="Equation.DSMT4" ShapeID="_x0000_i1072" DrawAspect="Content" ObjectID="_1468422068" r:id="rId27"/>
        </w:object>
      </w:r>
      <w:r w:rsidR="009A4ECC">
        <w:rPr>
          <w:rFonts w:ascii="Arial" w:eastAsia="Times New Roman" w:hAnsi="Arial" w:cs="Arial"/>
          <w:sz w:val="20"/>
          <w:szCs w:val="20"/>
        </w:rPr>
        <w:t>.</w:t>
      </w: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 </w:t>
      </w:r>
      <w:proofErr w:type="gramStart"/>
      <w:r w:rsidR="009A4ECC">
        <w:rPr>
          <w:rFonts w:ascii="Arial" w:eastAsia="Times New Roman" w:hAnsi="Arial" w:cs="Arial"/>
          <w:sz w:val="20"/>
          <w:szCs w:val="20"/>
        </w:rPr>
        <w:t>polarization</w:t>
      </w:r>
      <w:proofErr w:type="gramEnd"/>
      <w:r w:rsidR="009A4ECC">
        <w:rPr>
          <w:rFonts w:ascii="Arial" w:eastAsia="Times New Roman" w:hAnsi="Arial" w:cs="Arial"/>
          <w:sz w:val="20"/>
          <w:szCs w:val="20"/>
        </w:rPr>
        <w:t xml:space="preserve">: the PL should be essentially polarized as the </w:t>
      </w:r>
      <w:proofErr w:type="spellStart"/>
      <w:r w:rsidR="009A4ECC">
        <w:rPr>
          <w:rFonts w:ascii="Arial" w:eastAsia="Times New Roman" w:hAnsi="Arial" w:cs="Arial"/>
          <w:sz w:val="20"/>
          <w:szCs w:val="20"/>
        </w:rPr>
        <w:t>plasmon</w:t>
      </w:r>
      <w:proofErr w:type="spellEnd"/>
      <w:r w:rsidR="009A4ECC">
        <w:rPr>
          <w:rFonts w:ascii="Arial" w:eastAsia="Times New Roman" w:hAnsi="Arial" w:cs="Arial"/>
          <w:sz w:val="20"/>
          <w:szCs w:val="20"/>
        </w:rPr>
        <w:t xml:space="preserve"> (a small depolarization due to the distribution of sources within the particle is possible, but this effect should be very weak)</w:t>
      </w: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 </w:t>
      </w:r>
      <w:proofErr w:type="gramStart"/>
      <w:r>
        <w:rPr>
          <w:rFonts w:ascii="Arial" w:eastAsia="Times New Roman" w:hAnsi="Arial" w:cs="Arial"/>
          <w:sz w:val="20"/>
          <w:szCs w:val="20"/>
        </w:rPr>
        <w:t>lifetime</w:t>
      </w:r>
      <w:proofErr w:type="gramEnd"/>
      <w:r w:rsidR="009A4ECC">
        <w:rPr>
          <w:rFonts w:ascii="Arial" w:eastAsia="Times New Roman" w:hAnsi="Arial" w:cs="Arial"/>
          <w:sz w:val="20"/>
          <w:szCs w:val="20"/>
        </w:rPr>
        <w:t xml:space="preserve">: the lifetime should be determined by the lifetime of hot electrons and holes (actually by the shortest of the two lifetimes). </w:t>
      </w:r>
      <w:r w:rsidR="00B051B3">
        <w:rPr>
          <w:rFonts w:ascii="Arial" w:eastAsia="Times New Roman" w:hAnsi="Arial" w:cs="Arial"/>
          <w:sz w:val="20"/>
          <w:szCs w:val="20"/>
        </w:rPr>
        <w:t xml:space="preserve">This time should be significantly shorter than the </w:t>
      </w:r>
      <w:proofErr w:type="spellStart"/>
      <w:r w:rsidR="00B051B3">
        <w:rPr>
          <w:rFonts w:ascii="Arial" w:eastAsia="Times New Roman" w:hAnsi="Arial" w:cs="Arial"/>
          <w:sz w:val="20"/>
          <w:szCs w:val="20"/>
        </w:rPr>
        <w:t>thermalization</w:t>
      </w:r>
      <w:proofErr w:type="spellEnd"/>
      <w:r w:rsidR="00B051B3">
        <w:rPr>
          <w:rFonts w:ascii="Arial" w:eastAsia="Times New Roman" w:hAnsi="Arial" w:cs="Arial"/>
          <w:sz w:val="20"/>
          <w:szCs w:val="20"/>
        </w:rPr>
        <w:t xml:space="preserve"> time of the carriers, as a few interactions with phonons suffice to significantly reduce the carrier energy.</w:t>
      </w:r>
      <w:r w:rsidR="00660DB8">
        <w:rPr>
          <w:rFonts w:ascii="Arial" w:eastAsia="Times New Roman" w:hAnsi="Arial" w:cs="Arial"/>
          <w:sz w:val="20"/>
          <w:szCs w:val="20"/>
        </w:rPr>
        <w:t xml:space="preserve"> After these few interactions, the electron and hole energies are too low to produce an optical photon.</w:t>
      </w: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 xml:space="preserve">- </w:t>
      </w:r>
      <w:proofErr w:type="gramStart"/>
      <w:r>
        <w:rPr>
          <w:rFonts w:ascii="Arial" w:eastAsia="Times New Roman" w:hAnsi="Arial" w:cs="Arial"/>
          <w:sz w:val="20"/>
          <w:szCs w:val="20"/>
        </w:rPr>
        <w:t>excitation</w:t>
      </w:r>
      <w:proofErr w:type="gramEnd"/>
      <w:r>
        <w:rPr>
          <w:rFonts w:ascii="Arial" w:eastAsia="Times New Roman" w:hAnsi="Arial" w:cs="Arial"/>
          <w:sz w:val="20"/>
          <w:szCs w:val="20"/>
        </w:rPr>
        <w:t xml:space="preserve"> spectrum</w:t>
      </w:r>
      <w:r w:rsidR="00B051B3">
        <w:rPr>
          <w:rFonts w:ascii="Arial" w:eastAsia="Times New Roman" w:hAnsi="Arial" w:cs="Arial"/>
          <w:sz w:val="20"/>
          <w:szCs w:val="20"/>
        </w:rPr>
        <w:t xml:space="preserve">: In this model, only the presence of hot carriers is required to </w:t>
      </w:r>
      <w:r w:rsidR="00AE5639">
        <w:rPr>
          <w:rFonts w:ascii="Arial" w:eastAsia="Times New Roman" w:hAnsi="Arial" w:cs="Arial"/>
          <w:sz w:val="20"/>
          <w:szCs w:val="20"/>
        </w:rPr>
        <w:t xml:space="preserve">create recombination and PL. </w:t>
      </w:r>
      <w:r w:rsidR="00660DB8">
        <w:rPr>
          <w:rFonts w:ascii="Arial" w:eastAsia="Times New Roman" w:hAnsi="Arial" w:cs="Arial"/>
          <w:sz w:val="20"/>
          <w:szCs w:val="20"/>
        </w:rPr>
        <w:t xml:space="preserve">As the </w:t>
      </w:r>
      <w:proofErr w:type="spellStart"/>
      <w:r w:rsidR="00660DB8">
        <w:rPr>
          <w:rFonts w:ascii="Arial" w:eastAsia="Times New Roman" w:hAnsi="Arial" w:cs="Arial"/>
          <w:sz w:val="20"/>
          <w:szCs w:val="20"/>
        </w:rPr>
        <w:t>wavevectors</w:t>
      </w:r>
      <w:proofErr w:type="spellEnd"/>
      <w:r w:rsidR="00660DB8">
        <w:rPr>
          <w:rFonts w:ascii="Arial" w:eastAsia="Times New Roman" w:hAnsi="Arial" w:cs="Arial"/>
          <w:sz w:val="20"/>
          <w:szCs w:val="20"/>
        </w:rPr>
        <w:t xml:space="preserve"> are randomly distributed at all times, the probability of recombination remains the same at all stages of the relaxation. </w:t>
      </w:r>
      <w:r w:rsidR="00AE5639">
        <w:rPr>
          <w:rFonts w:ascii="Arial" w:eastAsia="Times New Roman" w:hAnsi="Arial" w:cs="Arial"/>
          <w:sz w:val="20"/>
          <w:szCs w:val="20"/>
        </w:rPr>
        <w:t xml:space="preserve">Therefore, excitation well above the </w:t>
      </w:r>
      <w:proofErr w:type="spellStart"/>
      <w:r w:rsidR="00AE5639">
        <w:rPr>
          <w:rFonts w:ascii="Arial" w:eastAsia="Times New Roman" w:hAnsi="Arial" w:cs="Arial"/>
          <w:sz w:val="20"/>
          <w:szCs w:val="20"/>
        </w:rPr>
        <w:t>plasmon</w:t>
      </w:r>
      <w:proofErr w:type="spellEnd"/>
      <w:r w:rsidR="00AE5639">
        <w:rPr>
          <w:rFonts w:ascii="Arial" w:eastAsia="Times New Roman" w:hAnsi="Arial" w:cs="Arial"/>
          <w:sz w:val="20"/>
          <w:szCs w:val="20"/>
        </w:rPr>
        <w:t xml:space="preserve"> resonance should excite PL with roughly the same efficiency as just above the </w:t>
      </w:r>
      <w:proofErr w:type="spellStart"/>
      <w:r w:rsidR="00AE5639">
        <w:rPr>
          <w:rFonts w:ascii="Arial" w:eastAsia="Times New Roman" w:hAnsi="Arial" w:cs="Arial"/>
          <w:sz w:val="20"/>
          <w:szCs w:val="20"/>
        </w:rPr>
        <w:t>plasmon</w:t>
      </w:r>
      <w:proofErr w:type="spellEnd"/>
      <w:r w:rsidR="00AE5639">
        <w:rPr>
          <w:rFonts w:ascii="Arial" w:eastAsia="Times New Roman" w:hAnsi="Arial" w:cs="Arial"/>
          <w:sz w:val="20"/>
          <w:szCs w:val="20"/>
        </w:rPr>
        <w:t xml:space="preserve"> resonance. The special case of </w:t>
      </w:r>
      <w:proofErr w:type="spellStart"/>
      <w:r w:rsidR="00AE5639">
        <w:rPr>
          <w:rFonts w:ascii="Arial" w:eastAsia="Times New Roman" w:hAnsi="Arial" w:cs="Arial"/>
          <w:sz w:val="20"/>
          <w:szCs w:val="20"/>
        </w:rPr>
        <w:t>interband</w:t>
      </w:r>
      <w:proofErr w:type="spellEnd"/>
      <w:r w:rsidR="00AE5639">
        <w:rPr>
          <w:rFonts w:ascii="Arial" w:eastAsia="Times New Roman" w:hAnsi="Arial" w:cs="Arial"/>
          <w:sz w:val="20"/>
          <w:szCs w:val="20"/>
        </w:rPr>
        <w:t xml:space="preserve"> transitions in gold add another channel for the population of hot carriers, possibly with their own radiative recombination channels in addition to the relaxation of d-band carriers to (</w:t>
      </w:r>
      <w:proofErr w:type="spellStart"/>
      <w:r w:rsidR="00AE5639">
        <w:rPr>
          <w:rFonts w:ascii="Arial" w:eastAsia="Times New Roman" w:hAnsi="Arial" w:cs="Arial"/>
          <w:sz w:val="20"/>
          <w:szCs w:val="20"/>
        </w:rPr>
        <w:t>s,p</w:t>
      </w:r>
      <w:proofErr w:type="spellEnd"/>
      <w:r w:rsidR="00AE5639">
        <w:rPr>
          <w:rFonts w:ascii="Arial" w:eastAsia="Times New Roman" w:hAnsi="Arial" w:cs="Arial"/>
          <w:sz w:val="20"/>
          <w:szCs w:val="20"/>
        </w:rPr>
        <w:t>) band carriers.</w:t>
      </w:r>
    </w:p>
    <w:p w:rsidR="00943A5F" w:rsidRDefault="00943A5F"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8B0368"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sz w:val="20"/>
          <w:szCs w:val="20"/>
        </w:rPr>
      </w:pPr>
      <w:r>
        <w:rPr>
          <w:rFonts w:ascii="Arial" w:eastAsia="Times New Roman" w:hAnsi="Arial" w:cs="Arial"/>
          <w:sz w:val="20"/>
          <w:szCs w:val="20"/>
        </w:rPr>
        <w:lastRenderedPageBreak/>
        <w:t>*</w:t>
      </w:r>
      <w:r w:rsidRPr="00660DB8">
        <w:rPr>
          <w:rFonts w:ascii="Arial" w:eastAsia="Times New Roman" w:hAnsi="Arial" w:cs="Arial"/>
          <w:i/>
          <w:sz w:val="20"/>
          <w:szCs w:val="20"/>
        </w:rPr>
        <w:t xml:space="preserve"> </w:t>
      </w:r>
      <w:r w:rsidRPr="00660DB8">
        <w:rPr>
          <w:rFonts w:ascii="Arial" w:eastAsia="Times New Roman" w:hAnsi="Arial" w:cs="Arial"/>
          <w:i/>
          <w:sz w:val="20"/>
          <w:szCs w:val="20"/>
        </w:rPr>
        <w:t xml:space="preserve">Because of the necessary </w:t>
      </w:r>
      <w:proofErr w:type="spellStart"/>
      <w:r w:rsidRPr="00660DB8">
        <w:rPr>
          <w:rFonts w:ascii="Arial" w:eastAsia="Times New Roman" w:hAnsi="Arial" w:cs="Arial"/>
          <w:i/>
          <w:sz w:val="20"/>
          <w:szCs w:val="20"/>
        </w:rPr>
        <w:t>wavevector</w:t>
      </w:r>
      <w:proofErr w:type="spellEnd"/>
      <w:r w:rsidRPr="00660DB8">
        <w:rPr>
          <w:rFonts w:ascii="Arial" w:eastAsia="Times New Roman" w:hAnsi="Arial" w:cs="Arial"/>
          <w:i/>
          <w:sz w:val="20"/>
          <w:szCs w:val="20"/>
        </w:rPr>
        <w:t xml:space="preserve"> matching between electron and hole, with possibly absorption or creation of a phonon, the probability for radiative recombination is extremely weak, because it competes with extremely fast relaxation of the carriers to different </w:t>
      </w:r>
      <w:proofErr w:type="spellStart"/>
      <w:r w:rsidRPr="00660DB8">
        <w:rPr>
          <w:rFonts w:ascii="Arial" w:eastAsia="Times New Roman" w:hAnsi="Arial" w:cs="Arial"/>
          <w:i/>
          <w:sz w:val="20"/>
          <w:szCs w:val="20"/>
        </w:rPr>
        <w:t>wavevectors</w:t>
      </w:r>
      <w:proofErr w:type="spellEnd"/>
      <w:r w:rsidRPr="00660DB8">
        <w:rPr>
          <w:rFonts w:ascii="Arial" w:eastAsia="Times New Roman" w:hAnsi="Arial" w:cs="Arial"/>
          <w:i/>
          <w:sz w:val="20"/>
          <w:szCs w:val="20"/>
        </w:rPr>
        <w:t xml:space="preserve"> and lower energies. The </w:t>
      </w:r>
      <w:proofErr w:type="spellStart"/>
      <w:r w:rsidRPr="00660DB8">
        <w:rPr>
          <w:rFonts w:ascii="Arial" w:eastAsia="Times New Roman" w:hAnsi="Arial" w:cs="Arial"/>
          <w:i/>
          <w:sz w:val="20"/>
          <w:szCs w:val="20"/>
        </w:rPr>
        <w:t>wavevector</w:t>
      </w:r>
      <w:proofErr w:type="spellEnd"/>
      <w:r w:rsidRPr="00660DB8">
        <w:rPr>
          <w:rFonts w:ascii="Arial" w:eastAsia="Times New Roman" w:hAnsi="Arial" w:cs="Arial"/>
          <w:i/>
          <w:sz w:val="20"/>
          <w:szCs w:val="20"/>
        </w:rPr>
        <w:t xml:space="preserve"> matching may be helped by the spatial confinement in small particles, compared to bulk</w:t>
      </w:r>
      <w:r w:rsidR="00660DB8">
        <w:rPr>
          <w:rFonts w:ascii="Arial" w:eastAsia="Times New Roman" w:hAnsi="Arial" w:cs="Arial"/>
          <w:i/>
          <w:sz w:val="20"/>
          <w:szCs w:val="20"/>
        </w:rPr>
        <w:t xml:space="preserve"> (</w:t>
      </w:r>
      <w:r w:rsidR="00660DB8" w:rsidRPr="00660DB8">
        <w:rPr>
          <w:rFonts w:ascii="Arial" w:eastAsia="Times New Roman" w:hAnsi="Arial" w:cs="Arial"/>
          <w:i/>
          <w:position w:val="-24"/>
          <w:sz w:val="20"/>
          <w:szCs w:val="20"/>
        </w:rPr>
        <w:object w:dxaOrig="780" w:dyaOrig="620">
          <v:shape id="_x0000_i1077" type="#_x0000_t75" style="width:39.05pt;height:30.95pt" o:ole="">
            <v:imagedata r:id="rId28" o:title=""/>
          </v:shape>
          <o:OLEObject Type="Embed" ProgID="Equation.DSMT4" ShapeID="_x0000_i1077" DrawAspect="Content" ObjectID="_1468422069" r:id="rId29"/>
        </w:object>
      </w:r>
      <w:r w:rsidR="00660DB8">
        <w:rPr>
          <w:rFonts w:ascii="Arial" w:eastAsia="Times New Roman" w:hAnsi="Arial" w:cs="Arial"/>
          <w:i/>
          <w:sz w:val="20"/>
          <w:szCs w:val="20"/>
        </w:rPr>
        <w:t>)</w:t>
      </w:r>
      <w:r w:rsidR="00472D96">
        <w:rPr>
          <w:rFonts w:ascii="Arial" w:eastAsia="Times New Roman" w:hAnsi="Arial" w:cs="Arial"/>
          <w:i/>
          <w:sz w:val="20"/>
          <w:szCs w:val="20"/>
        </w:rPr>
        <w:t>.</w:t>
      </w: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sz w:val="20"/>
          <w:szCs w:val="20"/>
        </w:rPr>
      </w:pPr>
    </w:p>
    <w:p w:rsidR="00AA0F1A" w:rsidRPr="00660DB8"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sz w:val="20"/>
          <w:szCs w:val="20"/>
        </w:rPr>
      </w:pPr>
      <w:r w:rsidRPr="00472D96">
        <w:rPr>
          <w:rFonts w:ascii="Arial" w:eastAsia="Times New Roman" w:hAnsi="Arial" w:cs="Arial"/>
          <w:i/>
          <w:sz w:val="20"/>
          <w:szCs w:val="20"/>
        </w:rPr>
        <mc:AlternateContent>
          <mc:Choice Requires="wpg">
            <w:drawing>
              <wp:anchor distT="0" distB="0" distL="114300" distR="114300" simplePos="0" relativeHeight="251659264" behindDoc="0" locked="0" layoutInCell="1" allowOverlap="1" wp14:anchorId="20A58378" wp14:editId="08B16731">
                <wp:simplePos x="0" y="0"/>
                <wp:positionH relativeFrom="column">
                  <wp:posOffset>206061</wp:posOffset>
                </wp:positionH>
                <wp:positionV relativeFrom="paragraph">
                  <wp:posOffset>189427</wp:posOffset>
                </wp:positionV>
                <wp:extent cx="5106473" cy="3561008"/>
                <wp:effectExtent l="0" t="171450" r="0" b="1905"/>
                <wp:wrapNone/>
                <wp:docPr id="3" name="Group 2"/>
                <wp:cNvGraphicFramePr/>
                <a:graphic xmlns:a="http://schemas.openxmlformats.org/drawingml/2006/main">
                  <a:graphicData uri="http://schemas.microsoft.com/office/word/2010/wordprocessingGroup">
                    <wpg:wgp>
                      <wpg:cNvGrpSpPr/>
                      <wpg:grpSpPr>
                        <a:xfrm>
                          <a:off x="0" y="0"/>
                          <a:ext cx="5106473" cy="3561008"/>
                          <a:chOff x="0" y="0"/>
                          <a:chExt cx="8744768" cy="6270805"/>
                        </a:xfrm>
                      </wpg:grpSpPr>
                      <wpg:grpSp>
                        <wpg:cNvPr id="2" name="Group 2"/>
                        <wpg:cNvGrpSpPr/>
                        <wpg:grpSpPr>
                          <a:xfrm rot="8853642">
                            <a:off x="2184110" y="0"/>
                            <a:ext cx="1004915" cy="228600"/>
                            <a:chOff x="2184113" y="0"/>
                            <a:chExt cx="1004915" cy="228600"/>
                          </a:xfrm>
                          <a:solidFill>
                            <a:srgbClr val="00B050"/>
                          </a:solidFill>
                        </wpg:grpSpPr>
                        <wpg:grpSp>
                          <wpg:cNvPr id="59" name="Group 59"/>
                          <wpg:cNvGrpSpPr/>
                          <wpg:grpSpPr>
                            <a:xfrm>
                              <a:off x="2184113" y="57150"/>
                              <a:ext cx="770933" cy="114300"/>
                              <a:chOff x="2184110" y="57150"/>
                              <a:chExt cx="1828800" cy="152400"/>
                            </a:xfrm>
                            <a:grpFill/>
                          </wpg:grpSpPr>
                          <wpg:grpSp>
                            <wpg:cNvPr id="61" name="Group 61"/>
                            <wpg:cNvGrpSpPr/>
                            <wpg:grpSpPr>
                              <a:xfrm>
                                <a:off x="2184110" y="57150"/>
                                <a:ext cx="914400" cy="152400"/>
                                <a:chOff x="2184110" y="57150"/>
                                <a:chExt cx="914400" cy="152400"/>
                              </a:xfrm>
                              <a:grpFill/>
                            </wpg:grpSpPr>
                            <wpg:grpSp>
                              <wpg:cNvPr id="69" name="Group 69"/>
                              <wpg:cNvGrpSpPr/>
                              <wpg:grpSpPr>
                                <a:xfrm>
                                  <a:off x="2184110" y="57150"/>
                                  <a:ext cx="457200" cy="152400"/>
                                  <a:chOff x="2184110" y="57150"/>
                                  <a:chExt cx="457200" cy="152400"/>
                                </a:xfrm>
                                <a:grpFill/>
                              </wpg:grpSpPr>
                              <wps:wsp>
                                <wps:cNvPr id="73" name="Wave 73"/>
                                <wps:cNvSpPr/>
                                <wps:spPr>
                                  <a:xfrm>
                                    <a:off x="21841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74" name="Wave 74"/>
                                <wps:cNvSpPr/>
                                <wps:spPr>
                                  <a:xfrm>
                                    <a:off x="24127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70" name="Group 70"/>
                              <wpg:cNvGrpSpPr/>
                              <wpg:grpSpPr>
                                <a:xfrm>
                                  <a:off x="2641310" y="57150"/>
                                  <a:ext cx="457200" cy="152400"/>
                                  <a:chOff x="2641310" y="57150"/>
                                  <a:chExt cx="457200" cy="152400"/>
                                </a:xfrm>
                                <a:grpFill/>
                              </wpg:grpSpPr>
                              <wps:wsp>
                                <wps:cNvPr id="71" name="Wave 71"/>
                                <wps:cNvSpPr/>
                                <wps:spPr>
                                  <a:xfrm>
                                    <a:off x="26413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72" name="Wave 72"/>
                                <wps:cNvSpPr/>
                                <wps:spPr>
                                  <a:xfrm>
                                    <a:off x="28699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grpSp>
                            <wpg:cNvPr id="62" name="Group 62"/>
                            <wpg:cNvGrpSpPr/>
                            <wpg:grpSpPr>
                              <a:xfrm>
                                <a:off x="3098510" y="57150"/>
                                <a:ext cx="914400" cy="152400"/>
                                <a:chOff x="3098510" y="57150"/>
                                <a:chExt cx="914400" cy="152400"/>
                              </a:xfrm>
                              <a:grpFill/>
                            </wpg:grpSpPr>
                            <wpg:grpSp>
                              <wpg:cNvPr id="63" name="Group 63"/>
                              <wpg:cNvGrpSpPr/>
                              <wpg:grpSpPr>
                                <a:xfrm>
                                  <a:off x="3098510" y="57150"/>
                                  <a:ext cx="457200" cy="152400"/>
                                  <a:chOff x="3098510" y="57150"/>
                                  <a:chExt cx="457200" cy="152400"/>
                                </a:xfrm>
                                <a:grpFill/>
                              </wpg:grpSpPr>
                              <wps:wsp>
                                <wps:cNvPr id="67" name="Wave 67"/>
                                <wps:cNvSpPr/>
                                <wps:spPr>
                                  <a:xfrm>
                                    <a:off x="30985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68" name="Wave 68"/>
                                <wps:cNvSpPr/>
                                <wps:spPr>
                                  <a:xfrm>
                                    <a:off x="33271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64" name="Group 64"/>
                              <wpg:cNvGrpSpPr/>
                              <wpg:grpSpPr>
                                <a:xfrm>
                                  <a:off x="3555710" y="57150"/>
                                  <a:ext cx="457200" cy="152400"/>
                                  <a:chOff x="3555710" y="57150"/>
                                  <a:chExt cx="457200" cy="152400"/>
                                </a:xfrm>
                                <a:grpFill/>
                              </wpg:grpSpPr>
                              <wps:wsp>
                                <wps:cNvPr id="65" name="Wave 65"/>
                                <wps:cNvSpPr/>
                                <wps:spPr>
                                  <a:xfrm>
                                    <a:off x="35557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66" name="Wave 66"/>
                                <wps:cNvSpPr/>
                                <wps:spPr>
                                  <a:xfrm>
                                    <a:off x="3784310" y="57150"/>
                                    <a:ext cx="228600" cy="152400"/>
                                  </a:xfrm>
                                  <a:prstGeom prst="wav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grpSp>
                        <wps:wsp>
                          <wps:cNvPr id="60" name="Isosceles Triangle 60"/>
                          <wps:cNvSpPr/>
                          <wps:spPr>
                            <a:xfrm rot="5566066">
                              <a:off x="2960428" y="0"/>
                              <a:ext cx="228600" cy="22860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4" name="Group 4"/>
                        <wpg:cNvGrpSpPr/>
                        <wpg:grpSpPr>
                          <a:xfrm>
                            <a:off x="0" y="181389"/>
                            <a:ext cx="8744768" cy="6089416"/>
                            <a:chOff x="0" y="181389"/>
                            <a:chExt cx="8744768" cy="6089416"/>
                          </a:xfrm>
                        </wpg:grpSpPr>
                        <wpg:grpSp>
                          <wpg:cNvPr id="5" name="Group 5"/>
                          <wpg:cNvGrpSpPr/>
                          <wpg:grpSpPr>
                            <a:xfrm>
                              <a:off x="0" y="277125"/>
                              <a:ext cx="2307772" cy="914403"/>
                              <a:chOff x="0" y="277125"/>
                              <a:chExt cx="1524000" cy="610289"/>
                            </a:xfrm>
                          </wpg:grpSpPr>
                          <wps:wsp>
                            <wps:cNvPr id="57" name="Flowchart: Delay 57"/>
                            <wps:cNvSpPr/>
                            <wps:spPr>
                              <a:xfrm>
                                <a:off x="762000" y="277125"/>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58" name="Flowchart: Delay 58"/>
                            <wps:cNvSpPr/>
                            <wps:spPr>
                              <a:xfrm rot="10800000">
                                <a:off x="0" y="277814"/>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6" name="Group 6"/>
                          <wpg:cNvGrpSpPr/>
                          <wpg:grpSpPr>
                            <a:xfrm>
                              <a:off x="1" y="2079802"/>
                              <a:ext cx="2307772" cy="914403"/>
                              <a:chOff x="1" y="2079802"/>
                              <a:chExt cx="1524000" cy="610289"/>
                            </a:xfrm>
                          </wpg:grpSpPr>
                          <wps:wsp>
                            <wps:cNvPr id="55" name="Flowchart: Delay 55"/>
                            <wps:cNvSpPr/>
                            <wps:spPr>
                              <a:xfrm>
                                <a:off x="762001" y="2079802"/>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56" name="Flowchart: Delay 56"/>
                            <wps:cNvSpPr/>
                            <wps:spPr>
                              <a:xfrm rot="10800000">
                                <a:off x="1" y="2080491"/>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7" name="Group 7"/>
                          <wpg:cNvGrpSpPr/>
                          <wpg:grpSpPr>
                            <a:xfrm>
                              <a:off x="1" y="3603802"/>
                              <a:ext cx="2307772" cy="914403"/>
                              <a:chOff x="1" y="3603802"/>
                              <a:chExt cx="1524000" cy="610289"/>
                            </a:xfrm>
                          </wpg:grpSpPr>
                          <wps:wsp>
                            <wps:cNvPr id="53" name="Flowchart: Delay 53"/>
                            <wps:cNvSpPr/>
                            <wps:spPr>
                              <a:xfrm>
                                <a:off x="762001" y="3603802"/>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54" name="Flowchart: Delay 54"/>
                            <wps:cNvSpPr/>
                            <wps:spPr>
                              <a:xfrm rot="10800000">
                                <a:off x="1" y="3604491"/>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8" name="Group 8"/>
                          <wpg:cNvGrpSpPr/>
                          <wpg:grpSpPr>
                            <a:xfrm>
                              <a:off x="1" y="5356402"/>
                              <a:ext cx="2307772" cy="914403"/>
                              <a:chOff x="1" y="5356402"/>
                              <a:chExt cx="1524000" cy="610289"/>
                            </a:xfrm>
                          </wpg:grpSpPr>
                          <wps:wsp>
                            <wps:cNvPr id="51" name="Flowchart: Delay 51"/>
                            <wps:cNvSpPr/>
                            <wps:spPr>
                              <a:xfrm>
                                <a:off x="762001" y="5356402"/>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52" name="Flowchart: Delay 52"/>
                            <wps:cNvSpPr/>
                            <wps:spPr>
                              <a:xfrm rot="10800000">
                                <a:off x="1" y="5357091"/>
                                <a:ext cx="762000" cy="609600"/>
                              </a:xfrm>
                              <a:prstGeom prst="flowChartDelay">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s:wsp>
                          <wps:cNvPr id="9" name="Dodecagon 9"/>
                          <wps:cNvSpPr/>
                          <wps:spPr>
                            <a:xfrm>
                              <a:off x="2050683" y="2402536"/>
                              <a:ext cx="152400" cy="152400"/>
                            </a:xfrm>
                            <a:prstGeom prst="dodec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10" name="Dodecagon 10"/>
                          <wps:cNvSpPr/>
                          <wps:spPr>
                            <a:xfrm>
                              <a:off x="326573" y="2621911"/>
                              <a:ext cx="152400" cy="152400"/>
                            </a:xfrm>
                            <a:prstGeom prst="dodecag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11" name="Dodecagon 11"/>
                          <wps:cNvSpPr/>
                          <wps:spPr>
                            <a:xfrm>
                              <a:off x="1502230" y="3832402"/>
                              <a:ext cx="152400" cy="152400"/>
                            </a:xfrm>
                            <a:prstGeom prst="dodecag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12" name="Dodecagon 12"/>
                          <wps:cNvSpPr/>
                          <wps:spPr>
                            <a:xfrm>
                              <a:off x="1654630" y="3832402"/>
                              <a:ext cx="152400" cy="152400"/>
                            </a:xfrm>
                            <a:prstGeom prst="dodec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cNvPr id="13" name="Group 13"/>
                          <wpg:cNvGrpSpPr/>
                          <wpg:grpSpPr>
                            <a:xfrm rot="1173261">
                              <a:off x="2553137" y="5879592"/>
                              <a:ext cx="1004915" cy="228600"/>
                              <a:chOff x="2553137" y="5879592"/>
                              <a:chExt cx="1004915" cy="228600"/>
                            </a:xfrm>
                          </wpg:grpSpPr>
                          <wpg:grpSp>
                            <wpg:cNvPr id="35" name="Group 35"/>
                            <wpg:cNvGrpSpPr/>
                            <wpg:grpSpPr>
                              <a:xfrm>
                                <a:off x="2553137" y="5936742"/>
                                <a:ext cx="770933" cy="114300"/>
                                <a:chOff x="2553134" y="5936742"/>
                                <a:chExt cx="1828800" cy="152400"/>
                              </a:xfrm>
                            </wpg:grpSpPr>
                            <wpg:grpSp>
                              <wpg:cNvPr id="37" name="Group 37"/>
                              <wpg:cNvGrpSpPr/>
                              <wpg:grpSpPr>
                                <a:xfrm>
                                  <a:off x="2553134" y="5936742"/>
                                  <a:ext cx="914400" cy="152400"/>
                                  <a:chOff x="2553134" y="5936742"/>
                                  <a:chExt cx="914400" cy="152400"/>
                                </a:xfrm>
                              </wpg:grpSpPr>
                              <wpg:grpSp>
                                <wpg:cNvPr id="45" name="Group 45"/>
                                <wpg:cNvGrpSpPr/>
                                <wpg:grpSpPr>
                                  <a:xfrm>
                                    <a:off x="2553134" y="5936742"/>
                                    <a:ext cx="457200" cy="152400"/>
                                    <a:chOff x="2553134" y="5936742"/>
                                    <a:chExt cx="457200" cy="152400"/>
                                  </a:xfrm>
                                </wpg:grpSpPr>
                                <wps:wsp>
                                  <wps:cNvPr id="49" name="Wave 49"/>
                                  <wps:cNvSpPr/>
                                  <wps:spPr>
                                    <a:xfrm>
                                      <a:off x="25531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50" name="Wave 50"/>
                                  <wps:cNvSpPr/>
                                  <wps:spPr>
                                    <a:xfrm>
                                      <a:off x="27817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46" name="Group 46"/>
                                <wpg:cNvGrpSpPr/>
                                <wpg:grpSpPr>
                                  <a:xfrm>
                                    <a:off x="3010334" y="5936742"/>
                                    <a:ext cx="457200" cy="152400"/>
                                    <a:chOff x="3010334" y="5936742"/>
                                    <a:chExt cx="457200" cy="152400"/>
                                  </a:xfrm>
                                </wpg:grpSpPr>
                                <wps:wsp>
                                  <wps:cNvPr id="47" name="Wave 47"/>
                                  <wps:cNvSpPr/>
                                  <wps:spPr>
                                    <a:xfrm>
                                      <a:off x="30103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48" name="Wave 48"/>
                                  <wps:cNvSpPr/>
                                  <wps:spPr>
                                    <a:xfrm>
                                      <a:off x="32389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grpSp>
                              <wpg:cNvPr id="38" name="Group 38"/>
                              <wpg:cNvGrpSpPr/>
                              <wpg:grpSpPr>
                                <a:xfrm>
                                  <a:off x="3467534" y="5936742"/>
                                  <a:ext cx="914400" cy="152400"/>
                                  <a:chOff x="3467534" y="5936742"/>
                                  <a:chExt cx="914400" cy="152400"/>
                                </a:xfrm>
                              </wpg:grpSpPr>
                              <wpg:grpSp>
                                <wpg:cNvPr id="39" name="Group 39"/>
                                <wpg:cNvGrpSpPr/>
                                <wpg:grpSpPr>
                                  <a:xfrm>
                                    <a:off x="3467534" y="5936742"/>
                                    <a:ext cx="457200" cy="152400"/>
                                    <a:chOff x="3467534" y="5936742"/>
                                    <a:chExt cx="457200" cy="152400"/>
                                  </a:xfrm>
                                </wpg:grpSpPr>
                                <wps:wsp>
                                  <wps:cNvPr id="43" name="Wave 43"/>
                                  <wps:cNvSpPr/>
                                  <wps:spPr>
                                    <a:xfrm>
                                      <a:off x="34675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44" name="Wave 44"/>
                                  <wps:cNvSpPr/>
                                  <wps:spPr>
                                    <a:xfrm>
                                      <a:off x="36961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40" name="Group 40"/>
                                <wpg:cNvGrpSpPr/>
                                <wpg:grpSpPr>
                                  <a:xfrm>
                                    <a:off x="3924734" y="5936742"/>
                                    <a:ext cx="457200" cy="152400"/>
                                    <a:chOff x="3924734" y="5936742"/>
                                    <a:chExt cx="457200" cy="152400"/>
                                  </a:xfrm>
                                </wpg:grpSpPr>
                                <wps:wsp>
                                  <wps:cNvPr id="41" name="Wave 41"/>
                                  <wps:cNvSpPr/>
                                  <wps:spPr>
                                    <a:xfrm>
                                      <a:off x="39247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42" name="Wave 42"/>
                                  <wps:cNvSpPr/>
                                  <wps:spPr>
                                    <a:xfrm>
                                      <a:off x="4153334" y="5936742"/>
                                      <a:ext cx="228600" cy="152400"/>
                                    </a:xfrm>
                                    <a:prstGeom prst="wav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grpSp>
                          <wps:wsp>
                            <wps:cNvPr id="36" name="Isosceles Triangle 36"/>
                            <wps:cNvSpPr/>
                            <wps:spPr>
                              <a:xfrm rot="5566066">
                                <a:off x="3329452" y="5879592"/>
                                <a:ext cx="228600" cy="2286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g:grpSp>
                        <wpg:grpSp>
                          <wpg:cNvPr id="14" name="Group 14"/>
                          <wpg:cNvGrpSpPr/>
                          <wpg:grpSpPr>
                            <a:xfrm>
                              <a:off x="4974773" y="181389"/>
                              <a:ext cx="1219200" cy="5924322"/>
                              <a:chOff x="4974773" y="181389"/>
                              <a:chExt cx="1219200" cy="5924322"/>
                            </a:xfrm>
                          </wpg:grpSpPr>
                          <wps:wsp>
                            <wps:cNvPr id="17" name="Freeform 17"/>
                            <wps:cNvSpPr/>
                            <wps:spPr>
                              <a:xfrm>
                                <a:off x="4974773" y="181389"/>
                                <a:ext cx="853440" cy="1123408"/>
                              </a:xfrm>
                              <a:custGeom>
                                <a:avLst/>
                                <a:gdLst>
                                  <a:gd name="connsiteX0" fmla="*/ 0 w 853440"/>
                                  <a:gd name="connsiteY0" fmla="*/ 8709 h 1123408"/>
                                  <a:gd name="connsiteX1" fmla="*/ 444137 w 853440"/>
                                  <a:gd name="connsiteY1" fmla="*/ 1123406 h 1123408"/>
                                  <a:gd name="connsiteX2" fmla="*/ 853440 w 853440"/>
                                  <a:gd name="connsiteY2" fmla="*/ 0 h 1123408"/>
                                  <a:gd name="connsiteX3" fmla="*/ 853440 w 853440"/>
                                  <a:gd name="connsiteY3" fmla="*/ 0 h 1123408"/>
                                </a:gdLst>
                                <a:ahLst/>
                                <a:cxnLst>
                                  <a:cxn ang="0">
                                    <a:pos x="connsiteX0" y="connsiteY0"/>
                                  </a:cxn>
                                  <a:cxn ang="0">
                                    <a:pos x="connsiteX1" y="connsiteY1"/>
                                  </a:cxn>
                                  <a:cxn ang="0">
                                    <a:pos x="connsiteX2" y="connsiteY2"/>
                                  </a:cxn>
                                  <a:cxn ang="0">
                                    <a:pos x="connsiteX3" y="connsiteY3"/>
                                  </a:cxn>
                                </a:cxnLst>
                                <a:rect l="l" t="t" r="r" b="b"/>
                                <a:pathLst>
                                  <a:path w="853440" h="1123408">
                                    <a:moveTo>
                                      <a:pt x="0" y="8709"/>
                                    </a:moveTo>
                                    <a:cubicBezTo>
                                      <a:pt x="150948" y="566783"/>
                                      <a:pt x="301897" y="1124858"/>
                                      <a:pt x="444137" y="1123406"/>
                                    </a:cubicBezTo>
                                    <a:cubicBezTo>
                                      <a:pt x="586377" y="1121955"/>
                                      <a:pt x="853440" y="0"/>
                                      <a:pt x="853440" y="0"/>
                                    </a:cubicBezTo>
                                    <a:lnTo>
                                      <a:pt x="85344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18" name="Freeform 18"/>
                            <wps:cNvSpPr/>
                            <wps:spPr>
                              <a:xfrm>
                                <a:off x="4974773" y="1755801"/>
                                <a:ext cx="853440" cy="1123408"/>
                              </a:xfrm>
                              <a:custGeom>
                                <a:avLst/>
                                <a:gdLst>
                                  <a:gd name="connsiteX0" fmla="*/ 0 w 853440"/>
                                  <a:gd name="connsiteY0" fmla="*/ 8709 h 1123408"/>
                                  <a:gd name="connsiteX1" fmla="*/ 444137 w 853440"/>
                                  <a:gd name="connsiteY1" fmla="*/ 1123406 h 1123408"/>
                                  <a:gd name="connsiteX2" fmla="*/ 853440 w 853440"/>
                                  <a:gd name="connsiteY2" fmla="*/ 0 h 1123408"/>
                                  <a:gd name="connsiteX3" fmla="*/ 853440 w 853440"/>
                                  <a:gd name="connsiteY3" fmla="*/ 0 h 1123408"/>
                                </a:gdLst>
                                <a:ahLst/>
                                <a:cxnLst>
                                  <a:cxn ang="0">
                                    <a:pos x="connsiteX0" y="connsiteY0"/>
                                  </a:cxn>
                                  <a:cxn ang="0">
                                    <a:pos x="connsiteX1" y="connsiteY1"/>
                                  </a:cxn>
                                  <a:cxn ang="0">
                                    <a:pos x="connsiteX2" y="connsiteY2"/>
                                  </a:cxn>
                                  <a:cxn ang="0">
                                    <a:pos x="connsiteX3" y="connsiteY3"/>
                                  </a:cxn>
                                </a:cxnLst>
                                <a:rect l="l" t="t" r="r" b="b"/>
                                <a:pathLst>
                                  <a:path w="853440" h="1123408">
                                    <a:moveTo>
                                      <a:pt x="0" y="8709"/>
                                    </a:moveTo>
                                    <a:cubicBezTo>
                                      <a:pt x="150948" y="566783"/>
                                      <a:pt x="301897" y="1124858"/>
                                      <a:pt x="444137" y="1123406"/>
                                    </a:cubicBezTo>
                                    <a:cubicBezTo>
                                      <a:pt x="586377" y="1121955"/>
                                      <a:pt x="853440" y="0"/>
                                      <a:pt x="853440" y="0"/>
                                    </a:cubicBezTo>
                                    <a:lnTo>
                                      <a:pt x="85344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19" name="Freeform 19"/>
                            <wps:cNvSpPr/>
                            <wps:spPr>
                              <a:xfrm>
                                <a:off x="4974773" y="3308102"/>
                                <a:ext cx="853440" cy="1123408"/>
                              </a:xfrm>
                              <a:custGeom>
                                <a:avLst/>
                                <a:gdLst>
                                  <a:gd name="connsiteX0" fmla="*/ 0 w 853440"/>
                                  <a:gd name="connsiteY0" fmla="*/ 8709 h 1123408"/>
                                  <a:gd name="connsiteX1" fmla="*/ 444137 w 853440"/>
                                  <a:gd name="connsiteY1" fmla="*/ 1123406 h 1123408"/>
                                  <a:gd name="connsiteX2" fmla="*/ 853440 w 853440"/>
                                  <a:gd name="connsiteY2" fmla="*/ 0 h 1123408"/>
                                  <a:gd name="connsiteX3" fmla="*/ 853440 w 853440"/>
                                  <a:gd name="connsiteY3" fmla="*/ 0 h 1123408"/>
                                </a:gdLst>
                                <a:ahLst/>
                                <a:cxnLst>
                                  <a:cxn ang="0">
                                    <a:pos x="connsiteX0" y="connsiteY0"/>
                                  </a:cxn>
                                  <a:cxn ang="0">
                                    <a:pos x="connsiteX1" y="connsiteY1"/>
                                  </a:cxn>
                                  <a:cxn ang="0">
                                    <a:pos x="connsiteX2" y="connsiteY2"/>
                                  </a:cxn>
                                  <a:cxn ang="0">
                                    <a:pos x="connsiteX3" y="connsiteY3"/>
                                  </a:cxn>
                                </a:cxnLst>
                                <a:rect l="l" t="t" r="r" b="b"/>
                                <a:pathLst>
                                  <a:path w="853440" h="1123408">
                                    <a:moveTo>
                                      <a:pt x="0" y="8709"/>
                                    </a:moveTo>
                                    <a:cubicBezTo>
                                      <a:pt x="150948" y="566783"/>
                                      <a:pt x="301897" y="1124858"/>
                                      <a:pt x="444137" y="1123406"/>
                                    </a:cubicBezTo>
                                    <a:cubicBezTo>
                                      <a:pt x="586377" y="1121955"/>
                                      <a:pt x="853440" y="0"/>
                                      <a:pt x="853440" y="0"/>
                                    </a:cubicBezTo>
                                    <a:lnTo>
                                      <a:pt x="85344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20" name="Freeform 20"/>
                            <wps:cNvSpPr/>
                            <wps:spPr>
                              <a:xfrm>
                                <a:off x="4974773" y="4982303"/>
                                <a:ext cx="853440" cy="1123408"/>
                              </a:xfrm>
                              <a:custGeom>
                                <a:avLst/>
                                <a:gdLst>
                                  <a:gd name="connsiteX0" fmla="*/ 0 w 853440"/>
                                  <a:gd name="connsiteY0" fmla="*/ 8709 h 1123408"/>
                                  <a:gd name="connsiteX1" fmla="*/ 444137 w 853440"/>
                                  <a:gd name="connsiteY1" fmla="*/ 1123406 h 1123408"/>
                                  <a:gd name="connsiteX2" fmla="*/ 853440 w 853440"/>
                                  <a:gd name="connsiteY2" fmla="*/ 0 h 1123408"/>
                                  <a:gd name="connsiteX3" fmla="*/ 853440 w 853440"/>
                                  <a:gd name="connsiteY3" fmla="*/ 0 h 1123408"/>
                                </a:gdLst>
                                <a:ahLst/>
                                <a:cxnLst>
                                  <a:cxn ang="0">
                                    <a:pos x="connsiteX0" y="connsiteY0"/>
                                  </a:cxn>
                                  <a:cxn ang="0">
                                    <a:pos x="connsiteX1" y="connsiteY1"/>
                                  </a:cxn>
                                  <a:cxn ang="0">
                                    <a:pos x="connsiteX2" y="connsiteY2"/>
                                  </a:cxn>
                                  <a:cxn ang="0">
                                    <a:pos x="connsiteX3" y="connsiteY3"/>
                                  </a:cxn>
                                </a:cxnLst>
                                <a:rect l="l" t="t" r="r" b="b"/>
                                <a:pathLst>
                                  <a:path w="853440" h="1123408">
                                    <a:moveTo>
                                      <a:pt x="0" y="8709"/>
                                    </a:moveTo>
                                    <a:cubicBezTo>
                                      <a:pt x="150948" y="566783"/>
                                      <a:pt x="301897" y="1124858"/>
                                      <a:pt x="444137" y="1123406"/>
                                    </a:cubicBezTo>
                                    <a:cubicBezTo>
                                      <a:pt x="586377" y="1121955"/>
                                      <a:pt x="853440" y="0"/>
                                      <a:pt x="853440" y="0"/>
                                    </a:cubicBezTo>
                                    <a:lnTo>
                                      <a:pt x="85344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21" name="Straight Connector 21"/>
                            <wps:cNvCnPr/>
                            <wps:spPr>
                              <a:xfrm flipH="1">
                                <a:off x="5096693" y="618814"/>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5096693" y="539380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5096693" y="379360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5096693" y="219340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Dodecagon 25"/>
                            <wps:cNvSpPr/>
                            <wps:spPr>
                              <a:xfrm>
                                <a:off x="5325293" y="4022206"/>
                                <a:ext cx="152400" cy="152400"/>
                              </a:xfrm>
                              <a:prstGeom prst="dodec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26" name="Dodecagon 26"/>
                            <wps:cNvSpPr/>
                            <wps:spPr>
                              <a:xfrm>
                                <a:off x="5431973" y="2354515"/>
                                <a:ext cx="152400" cy="152400"/>
                              </a:xfrm>
                              <a:prstGeom prst="dodec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27" name="Dodecagon 27"/>
                            <wps:cNvSpPr/>
                            <wps:spPr>
                              <a:xfrm>
                                <a:off x="5325293" y="3481129"/>
                                <a:ext cx="152400" cy="152400"/>
                              </a:xfrm>
                              <a:prstGeom prst="dodecag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28" name="Dodecagon 28"/>
                            <wps:cNvSpPr/>
                            <wps:spPr>
                              <a:xfrm>
                                <a:off x="5584373" y="1888606"/>
                                <a:ext cx="152400" cy="152400"/>
                              </a:xfrm>
                              <a:prstGeom prst="dodecag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2D96" w:rsidRDefault="00472D96" w:rsidP="00472D96">
                                  <w:pPr>
                                    <w:rPr>
                                      <w:rFonts w:eastAsia="Times New Roman"/>
                                    </w:rPr>
                                  </w:pPr>
                                </w:p>
                              </w:txbxContent>
                            </wps:txbx>
                            <wps:bodyPr rtlCol="0" anchor="ctr"/>
                          </wps:wsp>
                          <wps:wsp>
                            <wps:cNvPr id="29" name="Straight Connector 29"/>
                            <wps:cNvCnPr/>
                            <wps:spPr>
                              <a:xfrm flipH="1">
                                <a:off x="5584373" y="1965838"/>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5584373" y="2430715"/>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5477693" y="3557329"/>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5477693" y="4098406"/>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5965373" y="1964806"/>
                                <a:ext cx="0" cy="47513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5961019" y="3547072"/>
                                <a:ext cx="4354" cy="55133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5" name="Picture 15"/>
                            <pic:cNvPicPr/>
                          </pic:nvPicPr>
                          <pic:blipFill>
                            <a:blip r:embed="rId30"/>
                            <a:stretch>
                              <a:fillRect/>
                            </a:stretch>
                          </pic:blipFill>
                          <pic:spPr>
                            <a:xfrm>
                              <a:off x="6270173" y="1918332"/>
                              <a:ext cx="657996" cy="514953"/>
                            </a:xfrm>
                            <a:prstGeom prst="rect">
                              <a:avLst/>
                            </a:prstGeom>
                          </pic:spPr>
                        </pic:pic>
                        <pic:pic xmlns:pic="http://schemas.openxmlformats.org/drawingml/2006/picture">
                          <pic:nvPicPr>
                            <pic:cNvPr id="16" name="Picture 16"/>
                            <pic:cNvPicPr>
                              <a:picLocks noChangeAspect="1" noChangeArrowheads="1"/>
                            </pic:cNvPicPr>
                          </pic:nvPicPr>
                          <pic:blipFill>
                            <a:blip r:embed="rId31"/>
                            <a:srcRect/>
                            <a:stretch>
                              <a:fillRect/>
                            </a:stretch>
                          </pic:blipFill>
                          <pic:spPr bwMode="auto">
                            <a:xfrm>
                              <a:off x="6087293" y="3547072"/>
                              <a:ext cx="2657475" cy="515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16.25pt;margin-top:14.9pt;width:402.1pt;height:280.4pt;z-index:251659264;mso-width-relative:margin;mso-height-relative:margin" coordsize="87447,6270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">
                <v:group id="_x0000_s1027" style="position:absolute;left:21841;width:10049;height:2286;rotation:9670538fd" coordorigin="21841" coordsize="10049,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PC8AAAADaAAAADwAAAGRycy9kb3ducmV2LnhtbESPzarCMBSE94LvEI7g&#10;zqa68KcaRYWCO7l6F3d5SI5tsTkpTdTq05sLgsthZr5hVpvO1uJOra8cKxgnKQhi7UzFhYLfcz6a&#10;g/AB2WDtmBQ8ycNm3e+tMDPuwT90P4VCRAj7DBWUITSZlF6XZNEnriGO3sW1FkOUbSFNi48It7Wc&#10;pOlUWqw4LpTY0L4kfT3drILjn7XbG58Xea5n5qV3sr68pFLDQbddggjUhW/40z4YBRP4vxJvgFy/&#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f/08LwAAAANoAAAAPAAAA&#10;AAAAAAAAAAAAAKoCAABkcnMvZG93bnJldi54bWxQSwUGAAAAAAQABAD6AAAAlwMAAAAA&#10;">
                  <v:group id="Group 59" o:spid="_x0000_s1028" style="position:absolute;left:21841;top:571;width:7709;height:1143" coordorigin="21841,571" coordsize="18288,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1" o:spid="_x0000_s1029" style="position:absolute;left:21841;top:571;width:9144;height:1524" coordorigin="21841,571" coordsize="9144,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9" o:spid="_x0000_s1030" style="position:absolute;left:21841;top:571;width:4572;height:1524" coordorigin="21841,571"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73" o:spid="_x0000_s1031" type="#_x0000_t64" style="position:absolute;left:21841;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cULMQA&#10;AADbAAAADwAAAGRycy9kb3ducmV2LnhtbESPS4vCQBCE7wv+h6GFva0TFVSio4iPdUEUfBw8Npk2&#10;iWZ6YmbU7L93hIU9FlX1FTWa1KYQD6pcbllBuxWBIE6szjlVcDwsvwYgnEfWWFgmBb/kYDJufIww&#10;1vbJO3rsfSoChF2MCjLvy1hKl2Rk0LVsSRy8s60M+iCrVOoKnwFuCtmJop40mHNYyLCkWUbJdX83&#10;CvRintB5vbncusfvy/bQW51Ys1KfzXo6BOGp9v/hv/aPVtDvwvtL+AFy/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nFCzEAAAA2wAAAA8AAAAAAAAAAAAAAAAAmAIAAGRycy9k&#10;b3ducmV2LnhtbFBLBQYAAAAABAAEAPUAAACJAwAAAAA=&#10;" adj="2700" filled="f" stroked="f" strokeweight="2pt">
                          <v:textbox>
                            <w:txbxContent>
                              <w:p w:rsidR="00472D96" w:rsidRDefault="00472D96" w:rsidP="00472D96">
                                <w:pPr>
                                  <w:rPr>
                                    <w:rFonts w:eastAsia="Times New Roman"/>
                                  </w:rPr>
                                </w:pPr>
                              </w:p>
                            </w:txbxContent>
                          </v:textbox>
                        </v:shape>
                        <v:shape id="Wave 74" o:spid="_x0000_s1032" type="#_x0000_t64" style="position:absolute;left:24127;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MWMUA&#10;AADbAAAADwAAAGRycy9kb3ducmV2LnhtbESPQWvCQBSE7wX/w/KE3symKippVinWtoJYqObg8ZF9&#10;JrHZt2l2q+m/dwWhx2FmvmHSRWdqcabWVZYVPEUxCOLc6ooLBdn+bTAD4TyyxtoyKfgjB4t57yHF&#10;RNsLf9F55wsRIOwSVFB63yRSurwkgy6yDXHwjrY16INsC6lbvAS4qeUwjifSYMVhocSGliXl37tf&#10;o0CvXnM6brann1H2fvrcTz4OrFmpx3738gzCU+f/w/f2WiuYjuH2Jf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oxYxQAAANsAAAAPAAAAAAAAAAAAAAAAAJgCAABkcnMv&#10;ZG93bnJldi54bWxQSwUGAAAAAAQABAD1AAAAigMAAAAA&#10;" adj="2700" filled="f" stroked="f" strokeweight="2pt">
                          <v:textbox>
                            <w:txbxContent>
                              <w:p w:rsidR="00472D96" w:rsidRDefault="00472D96" w:rsidP="00472D96">
                                <w:pPr>
                                  <w:rPr>
                                    <w:rFonts w:eastAsia="Times New Roman"/>
                                  </w:rPr>
                                </w:pPr>
                              </w:p>
                            </w:txbxContent>
                          </v:textbox>
                        </v:shape>
                      </v:group>
                      <v:group id="Group 70" o:spid="_x0000_s1033" style="position:absolute;left:26413;top:571;width:4572;height:1524" coordorigin="26413,571"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Wave 71" o:spid="_x0000_s1034" type="#_x0000_t64" style="position:absolute;left:26413;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vwMUA&#10;AADbAAAADwAAAGRycy9kb3ducmV2LnhtbESPT2vCQBTE70K/w/IKvekmFWxJXUWstkKxUJODx0f2&#10;mT9m38bsVuO37xYEj8PM/IaZznvTiDN1rrKsIB5FIIhzqysuFGTpevgKwnlkjY1lUnAlB/PZw2CK&#10;ibYX/qHzzhciQNglqKD0vk2kdHlJBt3ItsTBO9jOoA+yK6Tu8BLgppHPUTSRBisOCyW2tCwpP+5+&#10;jQK9es/p8LWtT+Pso/5OJ5971qzU02O/eAPhqff38K290QpeYvj/En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AxQAAANsAAAAPAAAAAAAAAAAAAAAAAJgCAABkcnMv&#10;ZG93bnJldi54bWxQSwUGAAAAAAQABAD1AAAAigMAAAAA&#10;" adj="2700" filled="f" stroked="f" strokeweight="2pt">
                          <v:textbox>
                            <w:txbxContent>
                              <w:p w:rsidR="00472D96" w:rsidRDefault="00472D96" w:rsidP="00472D96">
                                <w:pPr>
                                  <w:rPr>
                                    <w:rFonts w:eastAsia="Times New Roman"/>
                                  </w:rPr>
                                </w:pPr>
                              </w:p>
                            </w:txbxContent>
                          </v:textbox>
                        </v:shape>
                        <v:shape id="Wave 72" o:spid="_x0000_s1035" type="#_x0000_t64" style="position:absolute;left:28699;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uxt8UA&#10;AADbAAAADwAAAGRycy9kb3ducmV2LnhtbESPT2vCQBTE70K/w/IKvemmKVhJXUVa2wqiUJODx0f2&#10;mT/Nvo3ZrcZv7xYEj8PM/IaZznvTiBN1rrKs4HkUgSDOra64UJCln8MJCOeRNTaWScGFHMxnD4Mp&#10;Jtqe+YdOO1+IAGGXoILS+zaR0uUlGXQj2xIH72A7gz7IrpC6w3OAm0bGUTSWBisOCyW29F5S/rv7&#10;Mwr08iOnw3pTH1+yr3qbjr/3rFmpp8d+8QbCU+/v4Vt7pRW8xvD/Jfw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7G3xQAAANsAAAAPAAAAAAAAAAAAAAAAAJgCAABkcnMv&#10;ZG93bnJldi54bWxQSwUGAAAAAAQABAD1AAAAigMAAAAA&#10;" adj="2700" filled="f" stroked="f" strokeweight="2pt">
                          <v:textbox>
                            <w:txbxContent>
                              <w:p w:rsidR="00472D96" w:rsidRDefault="00472D96" w:rsidP="00472D96">
                                <w:pPr>
                                  <w:rPr>
                                    <w:rFonts w:eastAsia="Times New Roman"/>
                                  </w:rPr>
                                </w:pPr>
                              </w:p>
                            </w:txbxContent>
                          </v:textbox>
                        </v:shape>
                      </v:group>
                    </v:group>
                    <v:group id="Group 62" o:spid="_x0000_s1036" style="position:absolute;left:30985;top:571;width:9144;height:1524" coordorigin="30985,571" coordsize="9144,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3" o:spid="_x0000_s1037" style="position:absolute;left:30985;top:571;width:4572;height:1524" coordorigin="30985,571"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Wave 67" o:spid="_x0000_s1038" type="#_x0000_t64" style="position:absolute;left:30985;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8sQA&#10;AADbAAAADwAAAGRycy9kb3ducmV2LnhtbESPW2vCQBSE3wv+h+UIvtWNCqlEVxGvBWnBy4OPh+wx&#10;iWbPxuyq6b93C4U+DjPzDTOeNqYUD6pdYVlBrxuBIE6tLjhTcDys3ocgnEfWWFomBT/kYDppvY0x&#10;0fbJO3rsfSYChF2CCnLvq0RKl+Zk0HVtRRy8s60N+iDrTOoanwFuStmPolgaLDgs5FjRPKf0ur8b&#10;BXq5SOm8/brcBsf15fsQb06sWalOu5mNQHhq/H/4r/2pFcQf8Psl/A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hPLEAAAA2wAAAA8AAAAAAAAAAAAAAAAAmAIAAGRycy9k&#10;b3ducmV2LnhtbFBLBQYAAAAABAAEAPUAAACJAwAAAAA=&#10;" adj="2700" filled="f" stroked="f" strokeweight="2pt">
                          <v:textbox>
                            <w:txbxContent>
                              <w:p w:rsidR="00472D96" w:rsidRDefault="00472D96" w:rsidP="00472D96">
                                <w:pPr>
                                  <w:rPr>
                                    <w:rFonts w:eastAsia="Times New Roman"/>
                                  </w:rPr>
                                </w:pPr>
                              </w:p>
                            </w:txbxContent>
                          </v:textbox>
                        </v:shape>
                        <v:shape id="Wave 68" o:spid="_x0000_s1039" type="#_x0000_t64" style="position:absolute;left:33271;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QgMAA&#10;AADbAAAADwAAAGRycy9kb3ducmV2LnhtbERPy4rCMBTdC/5DuMLsxlQHilSjiK8ZEAWrC5eX5tpW&#10;m5vaZLTz92Yx4PJw3pNZayrxoMaVlhUM+hEI4szqknMFp+P6cwTCeWSNlWVS8EcOZtNuZ4KJtk8+&#10;0CP1uQgh7BJUUHhfJ1K6rCCDrm9r4sBdbGPQB9jkUjf4DOGmksMoiqXBkkNDgTUtCspu6a9RoFfL&#10;jC7b3fX+ddpc98f4+8yalfrotfMxCE+tf4v/3T9aQRzGhi/hB8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oQgMAAAADbAAAADwAAAAAAAAAAAAAAAACYAgAAZHJzL2Rvd25y&#10;ZXYueG1sUEsFBgAAAAAEAAQA9QAAAIUDAAAAAA==&#10;" adj="2700" filled="f" stroked="f" strokeweight="2pt">
                          <v:textbox>
                            <w:txbxContent>
                              <w:p w:rsidR="00472D96" w:rsidRDefault="00472D96" w:rsidP="00472D96">
                                <w:pPr>
                                  <w:rPr>
                                    <w:rFonts w:eastAsia="Times New Roman"/>
                                  </w:rPr>
                                </w:pPr>
                              </w:p>
                            </w:txbxContent>
                          </v:textbox>
                        </v:shape>
                      </v:group>
                      <v:group id="Group 64" o:spid="_x0000_s1040" style="position:absolute;left:35557;top:571;width:4572;height:1524" coordorigin="35557,571"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Wave 65" o:spid="_x0000_s1041" type="#_x0000_t64" style="position:absolute;left:35557;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sQA&#10;AADbAAAADwAAAGRycy9kb3ducmV2LnhtbESPT2vCQBTE7wW/w/KE3nSjxSDRVURtFUoL/jl4fGSf&#10;STT7NmZXjd/eLQg9DjPzG2Y8bUwpblS7wrKCXjcCQZxaXXCmYL/77AxBOI+ssbRMCh7kYDppvY0x&#10;0fbOG7ptfSYChF2CCnLvq0RKl+Zk0HVtRRy8o60N+iDrTOoa7wFuStmPolgaLDgs5FjRPKf0vL0a&#10;BXq5SOn4/XO6fOy/Tr+7eHVgzUq9t5vZCISnxv+HX+21VhAP4O9L+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bvx7EAAAA2wAAAA8AAAAAAAAAAAAAAAAAmAIAAGRycy9k&#10;b3ducmV2LnhtbFBLBQYAAAAABAAEAPUAAACJAwAAAAA=&#10;" adj="2700" filled="f" stroked="f" strokeweight="2pt">
                          <v:textbox>
                            <w:txbxContent>
                              <w:p w:rsidR="00472D96" w:rsidRDefault="00472D96" w:rsidP="00472D96">
                                <w:pPr>
                                  <w:rPr>
                                    <w:rFonts w:eastAsia="Times New Roman"/>
                                  </w:rPr>
                                </w:pPr>
                              </w:p>
                            </w:txbxContent>
                          </v:textbox>
                        </v:shape>
                        <v:shape id="Wave 66" o:spid="_x0000_s1042" type="#_x0000_t64" style="position:absolute;left:37843;top:571;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hacQA&#10;AADbAAAADwAAAGRycy9kb3ducmV2LnhtbESPT2vCQBTE7wW/w/IEb3VThVBS1yDVtoJUqHro8ZF9&#10;+Wf2bcxuY/z2bqHQ4zAzv2EW6WAa0VPnKssKnqYRCOLM6ooLBafj2+MzCOeRNTaWScGNHKTL0cMC&#10;E22v/EX9wRciQNglqKD0vk2kdFlJBt3UtsTBy21n0AfZFVJ3eA1w08hZFMXSYMVhocSWXkvKzocf&#10;o0Bv1hnlu8/6Mj+91/tj/PHNmpWajIfVCwhPg/8P/7W3WkEcw++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JIWnEAAAA2wAAAA8AAAAAAAAAAAAAAAAAmAIAAGRycy9k&#10;b3ducmV2LnhtbFBLBQYAAAAABAAEAPUAAACJAwAAAAA=&#10;" adj="2700" filled="f" stroked="f" strokeweight="2pt">
                          <v:textbox>
                            <w:txbxContent>
                              <w:p w:rsidR="00472D96" w:rsidRDefault="00472D96" w:rsidP="00472D96">
                                <w:pPr>
                                  <w:rPr>
                                    <w:rFonts w:eastAsia="Times New Roman"/>
                                  </w:rPr>
                                </w:pPr>
                              </w:p>
                            </w:txbxContent>
                          </v:textbox>
                        </v:shape>
                      </v:group>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0" o:spid="_x0000_s1043" type="#_x0000_t5" style="position:absolute;left:29604;width:2286;height:2286;rotation:607962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QbwA&#10;AADbAAAADwAAAGRycy9kb3ducmV2LnhtbERPSwrCMBDdC94hjOBOU0VEq1FEEAQRqXqAsRnbYjMp&#10;TWzr7c1CcPl4//W2M6VoqHaFZQWTcQSCOLW64EzB/XYYLUA4j6yxtEwKPuRgu+n31hhr23JCzdVn&#10;IoSwi1FB7n0VS+nSnAy6sa2IA/e0tUEfYJ1JXWMbwk0pp1E0lwYLDg05VrTPKX1d30ZBeV6e5GPa&#10;JkkzIz9rl+9LcSGlhoNutwLhqfN/8c991Arm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utBvAAAANsAAAAPAAAAAAAAAAAAAAAAAJgCAABkcnMvZG93bnJldi54&#10;bWxQSwUGAAAAAAQABAD1AAAAgQMAAAAA&#10;" filled="f" stroked="f" strokeweight="2pt">
                    <v:textbox>
                      <w:txbxContent>
                        <w:p w:rsidR="00472D96" w:rsidRDefault="00472D96" w:rsidP="00472D96">
                          <w:pPr>
                            <w:rPr>
                              <w:rFonts w:eastAsia="Times New Roman"/>
                            </w:rPr>
                          </w:pPr>
                        </w:p>
                      </w:txbxContent>
                    </v:textbox>
                  </v:shape>
                </v:group>
                <v:group id="Group 4" o:spid="_x0000_s1044" style="position:absolute;top:1813;width:87447;height:60895" coordorigin=",1813" coordsize="87447,60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45" style="position:absolute;top:2771;width:23077;height:9144" coordorigin=",2771" coordsize="15240,6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135" coordsize="21600,21600" o:spt="135" path="m10800,qx21600,10800,10800,21600l,21600,,xe">
                      <v:stroke joinstyle="miter"/>
                      <v:path gradientshapeok="t" o:connecttype="rect" textboxrect="0,3163,18437,18437"/>
                    </v:shapetype>
                    <v:shape id="Flowchart: Delay 57" o:spid="_x0000_s1046" type="#_x0000_t135" style="position:absolute;left:7620;top:2771;width:7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ZzsQA&#10;AADbAAAADwAAAGRycy9kb3ducmV2LnhtbESPQWvCQBSE74X+h+UVejMbK1qJrlJCBW9F2yLentln&#10;Epp9G7KbNfn3bqHQ4zAz3zDr7WAaEahztWUF0yQFQVxYXXOp4OtzN1mCcB5ZY2OZFIzkYLt5fFhj&#10;pu2NDxSOvhQRwi5DBZX3bSalKyoy6BLbEkfvajuDPsqulLrDW4SbRr6k6UIarDkuVNhSXlHxc+yN&#10;AuovYzM/zco8hOJj3J/fw/c0Ver5aXhbgfA0+P/wX3uvFcxf4f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4Wc7EAAAA2wAAAA8AAAAAAAAAAAAAAAAAmAIAAGRycy9k&#10;b3ducmV2LnhtbFBLBQYAAAAABAAEAPUAAACJAwAAAAA=&#10;" fillcolor="#ffc000" stroked="f" strokeweight="2pt">
                      <v:textbox>
                        <w:txbxContent>
                          <w:p w:rsidR="00472D96" w:rsidRDefault="00472D96" w:rsidP="00472D96">
                            <w:pPr>
                              <w:rPr>
                                <w:rFonts w:eastAsia="Times New Roman"/>
                              </w:rPr>
                            </w:pPr>
                          </w:p>
                        </w:txbxContent>
                      </v:textbox>
                    </v:shape>
                    <v:shape id="Flowchart: Delay 58" o:spid="_x0000_s1047" type="#_x0000_t135" style="position:absolute;top:2778;width:7620;height:609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55dMEA&#10;AADbAAAADwAAAGRycy9kb3ducmV2LnhtbERPy2oCMRTdF/yHcAU3ohmlFTs1ihTEgrjw8QG3k9tJ&#10;cHIzJOk4/n2zKLg8nPdq07tGdBSi9axgNi1AEFdeW64VXC+7yRJETMgaG8+k4EERNuvBywpL7e98&#10;ou6capFDOJaowKTUllLGypDDOPUtceZ+fHCYMgy11AHvOdw1cl4UC+nQcm4w2NKnoep2/nUK/HF/&#10;e29fzfJg+7Gd745h/Oi+lRoN++0HiER9eor/3V9awVsem7/k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eXTBAAAA2wAAAA8AAAAAAAAAAAAAAAAAmAIAAGRycy9kb3du&#10;cmV2LnhtbFBLBQYAAAAABAAEAPUAAACGAwAAAAA=&#10;" fillcolor="#ffc000" stroked="f" strokeweight="2pt">
                      <v:textbox>
                        <w:txbxContent>
                          <w:p w:rsidR="00472D96" w:rsidRDefault="00472D96" w:rsidP="00472D96">
                            <w:pPr>
                              <w:rPr>
                                <w:rFonts w:eastAsia="Times New Roman"/>
                              </w:rPr>
                            </w:pPr>
                          </w:p>
                        </w:txbxContent>
                      </v:textbox>
                    </v:shape>
                  </v:group>
                  <v:group id="Group 6" o:spid="_x0000_s1048" style="position:absolute;top:20798;width:23077;height:9144" coordorigin=",20798" coordsize="15240,6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lowchart: Delay 55" o:spid="_x0000_s1049" type="#_x0000_t135" style="position:absolute;left:7620;top:20798;width:7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ZiIsMA&#10;AADbAAAADwAAAGRycy9kb3ducmV2LnhtbESPQWvCQBSE7wX/w/IEb3WjkiKpq4goeJNaRby9Zl+T&#10;0OzbkF3X5N+7BcHjMDPfMItVZ2oRqHWVZQWTcQKCOLe64kLB6Xv3PgfhPLLG2jIp6MnBajl4W2Cm&#10;7Z2/KBx9ISKEXYYKSu+bTEqXl2TQjW1DHL1f2xr0UbaF1C3eI9zUcpokH9JgxXGhxIY2JeV/x5tR&#10;QLefvk4vs2ITQn7o99dtOE8SpUbDbv0JwlPnX+Fne68VpCn8f4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ZiIsMAAADbAAAADwAAAAAAAAAAAAAAAACYAgAAZHJzL2Rv&#10;d25yZXYueG1sUEsFBgAAAAAEAAQA9QAAAIgDAAAAAA==&#10;" fillcolor="#ffc000" stroked="f" strokeweight="2pt">
                      <v:textbox>
                        <w:txbxContent>
                          <w:p w:rsidR="00472D96" w:rsidRDefault="00472D96" w:rsidP="00472D96">
                            <w:pPr>
                              <w:rPr>
                                <w:rFonts w:eastAsia="Times New Roman"/>
                              </w:rPr>
                            </w:pPr>
                          </w:p>
                        </w:txbxContent>
                      </v:textbox>
                    </v:shape>
                    <v:shape id="Flowchart: Delay 56" o:spid="_x0000_s1050" type="#_x0000_t135" style="position:absolute;top:20804;width:7620;height:609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IncQA&#10;AADbAAAADwAAAGRycy9kb3ducmV2LnhtbESP3WoCMRSE74W+QzgFb6RmKyq6NUopSIXihT8PcLo5&#10;boKbkyWJ6/r2TaHQy2FmvmFWm941oqMQrWcFr+MCBHHlteVawfm0fVmAiAlZY+OZFDwowmb9NFhh&#10;qf2dD9QdUy0yhGOJCkxKbSllrAw5jGPfEmfv4oPDlGWopQ54z3DXyElRzKVDy3nBYEsfhqrr8eYU&#10;+P3nddlOzeLL9iM72e7D6NF9KzV87t/fQCTq03/4r73TCmZz+P2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tSJ3EAAAA2wAAAA8AAAAAAAAAAAAAAAAAmAIAAGRycy9k&#10;b3ducmV2LnhtbFBLBQYAAAAABAAEAPUAAACJAwAAAAA=&#10;" fillcolor="#ffc000" stroked="f" strokeweight="2pt">
                      <v:textbox>
                        <w:txbxContent>
                          <w:p w:rsidR="00472D96" w:rsidRDefault="00472D96" w:rsidP="00472D96">
                            <w:pPr>
                              <w:rPr>
                                <w:rFonts w:eastAsia="Times New Roman"/>
                              </w:rPr>
                            </w:pPr>
                          </w:p>
                        </w:txbxContent>
                      </v:textbox>
                    </v:shape>
                  </v:group>
                  <v:group id="Group 7" o:spid="_x0000_s1051" style="position:absolute;top:36038;width:23077;height:9144" coordorigin=",36038" coordsize="15240,6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lowchart: Delay 53" o:spid="_x0000_s1052" type="#_x0000_t135" style="position:absolute;left:7620;top:36038;width:7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NfzcQA&#10;AADbAAAADwAAAGRycy9kb3ducmV2LnhtbESPQWvCQBSE7wX/w/KE3urGSopEVxFpIbfStEW8PbPP&#10;JJh9G7LrJvn33UKhx2FmvmG2+9G0IlDvGssKlosEBHFpdcOVgq/Pt6c1COeRNbaWScFEDva72cMW&#10;M20H/qBQ+EpECLsMFdTed5mUrqzJoFvYjjh6V9sb9FH2ldQ9DhFuWvmcJC/SYMNxocaOjjWVt+Ju&#10;FND9MrXpaVUdQyjfp/z8Gr6XiVKP8/GwAeFp9P/hv3auFaQr+P0Sf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X83EAAAA2wAAAA8AAAAAAAAAAAAAAAAAmAIAAGRycy9k&#10;b3ducmV2LnhtbFBLBQYAAAAABAAEAPUAAACJAwAAAAA=&#10;" fillcolor="#ffc000" stroked="f" strokeweight="2pt">
                      <v:textbox>
                        <w:txbxContent>
                          <w:p w:rsidR="00472D96" w:rsidRDefault="00472D96" w:rsidP="00472D96">
                            <w:pPr>
                              <w:rPr>
                                <w:rFonts w:eastAsia="Times New Roman"/>
                              </w:rPr>
                            </w:pPr>
                          </w:p>
                        </w:txbxContent>
                      </v:textbox>
                    </v:shape>
                    <v:shape id="Flowchart: Delay 54" o:spid="_x0000_s1053" type="#_x0000_t135" style="position:absolute;top:36044;width:7620;height:609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zccQA&#10;AADbAAAADwAAAGRycy9kb3ducmV2LnhtbESP0WoCMRRE34X+Q7iFvkjNVrTo1ihFkArFB7f9gOvm&#10;dhPc3CxJXNe/N4VCH4eZOcOsNoNrRU8hWs8KXiYFCOLaa8uNgu+v3fMCREzIGlvPpOBGETbrh9EK&#10;S+2vfKS+So3IEI4lKjApdaWUsTbkME58R5y9Hx8cpixDI3XAa4a7Vk6L4lU6tJwXDHa0NVSfq4tT&#10;4A8f52U3M4tPO4ztdHcI41t/UurpcXh/A5FoSP/hv/ZeK5jP4PdL/g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zc3HEAAAA2wAAAA8AAAAAAAAAAAAAAAAAmAIAAGRycy9k&#10;b3ducmV2LnhtbFBLBQYAAAAABAAEAPUAAACJAwAAAAA=&#10;" fillcolor="#ffc000" stroked="f" strokeweight="2pt">
                      <v:textbox>
                        <w:txbxContent>
                          <w:p w:rsidR="00472D96" w:rsidRDefault="00472D96" w:rsidP="00472D96">
                            <w:pPr>
                              <w:rPr>
                                <w:rFonts w:eastAsia="Times New Roman"/>
                              </w:rPr>
                            </w:pPr>
                          </w:p>
                        </w:txbxContent>
                      </v:textbox>
                    </v:shape>
                  </v:group>
                  <v:group id="Group 8" o:spid="_x0000_s1054" style="position:absolute;top:53564;width:23077;height:9144" coordorigin=",53564" coordsize="15240,6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lowchart: Delay 51" o:spid="_x0000_s1055" type="#_x0000_t135" style="position:absolute;left:7620;top:53564;width:7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1kIcQA&#10;AADbAAAADwAAAGRycy9kb3ducmV2LnhtbESPQWvCQBSE7wX/w/IEb3WTikVS1yDBgrdSq4i31+xr&#10;Epp9G7Lrmvz7bkHwOMzMN8w6H0wrAvWusawgnScgiEurG64UHL/en1cgnEfW2FomBSM5yDeTpzVm&#10;2t74k8LBVyJC2GWooPa+y6R0ZU0G3dx2xNH7sb1BH2VfSd3jLcJNK1+S5FUabDgu1NhRUVP5e7ga&#10;BXT9HtvleVEVIZQf4/6yC6c0UWo2HbZvIDwN/hG+t/dawTKF/y/x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ZCHEAAAA2wAAAA8AAAAAAAAAAAAAAAAAmAIAAGRycy9k&#10;b3ducmV2LnhtbFBLBQYAAAAABAAEAPUAAACJAwAAAAA=&#10;" fillcolor="#ffc000" stroked="f" strokeweight="2pt">
                      <v:textbox>
                        <w:txbxContent>
                          <w:p w:rsidR="00472D96" w:rsidRDefault="00472D96" w:rsidP="00472D96">
                            <w:pPr>
                              <w:rPr>
                                <w:rFonts w:eastAsia="Times New Roman"/>
                              </w:rPr>
                            </w:pPr>
                          </w:p>
                        </w:txbxContent>
                      </v:textbox>
                    </v:shape>
                    <v:shape id="Flowchart: Delay 52" o:spid="_x0000_s1056" type="#_x0000_t135" style="position:absolute;top:53570;width:7620;height:609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ZOnsQA&#10;AADbAAAADwAAAGRycy9kb3ducmV2LnhtbESP0WoCMRRE34X+Q7hCX0SzXWrR1SilIC0UH2r7AdfN&#10;dRPc3CxJuq5/3xQEH4eZOcOst4NrRU8hWs8KnmYFCOLaa8uNgp/v3XQBIiZkja1nUnClCNvNw2iN&#10;lfYX/qL+kBqRIRwrVGBS6iopY23IYZz5jjh7Jx8cpixDI3XAS4a7VpZF8SIdWs4LBjt6M1SfD79O&#10;gd+/n5fds1l82mFiy90+TK79UanH8fC6ApFoSPfwrf2hFcxL+P+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WTp7EAAAA2wAAAA8AAAAAAAAAAAAAAAAAmAIAAGRycy9k&#10;b3ducmV2LnhtbFBLBQYAAAAABAAEAPUAAACJAwAAAAA=&#10;" fillcolor="#ffc000" stroked="f" strokeweight="2pt">
                      <v:textbox>
                        <w:txbxContent>
                          <w:p w:rsidR="00472D96" w:rsidRDefault="00472D96" w:rsidP="00472D96">
                            <w:pPr>
                              <w:rPr>
                                <w:rFonts w:eastAsia="Times New Roman"/>
                              </w:rPr>
                            </w:pPr>
                          </w:p>
                        </w:txbxContent>
                      </v:textbox>
                    </v:shape>
                  </v:group>
                  <v:shape id="Dodecagon 9" o:spid="_x0000_s1057" style="position:absolute;left:20506;top:24025;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6KcQA&#10;AADaAAAADwAAAGRycy9kb3ducmV2LnhtbESPQWvCQBSE74X+h+UVehHdtIfSRFepLUothWIUz4/s&#10;MxvMvg3ZNYn/3hWEHoeZ+YaZLQZbi45aXzlW8DJJQBAXTldcKtjvVuN3ED4ga6wdk4ILeVjMHx9m&#10;mGnX85a6PJQiQthnqMCE0GRS+sKQRT9xDXH0jq61GKJsS6lb7CPc1vI1Sd6kxYrjgsGGPg0Vp/xs&#10;FSxXP/2oO6eb+pCadP21tPnv31qp56fhYwoi0BD+w/f2t1aQwu1KvA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ieinEAAAA2gAAAA8AAAAAAAAAAAAAAAAAmAIAAGRycy9k&#10;b3ducmV2LnhtbFBLBQYAAAAABAAEAPUAAACJAwAAAAA=&#10;" adj="-11796480,,5400" path="m,55781l20419,20419,55781,,96619,r35362,20419l152400,55781r,40838l131981,131981,96619,152400r-40838,l20419,131981,,96619,,55781xe" fillcolor="white [3212]"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shape id="Dodecagon 10" o:spid="_x0000_s1058" style="position:absolute;left:3265;top:26219;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eQcQA&#10;AADbAAAADwAAAGRycy9kb3ducmV2LnhtbESPQWvCQBCF7wX/wzKCt7pRUCR1FSsIHm0qtL0N2XGT&#10;mp0N2dWk/fWdQ8HbDO/Ne9+st4Nv1J26WAc2MJtmoIjLYGt2Bs7vh+cVqJiQLTaBycAPRdhuRk9r&#10;zG3o+Y3uRXJKQjjmaKBKqc21jmVFHuM0tMSiXULnMcnaOW077CXcN3qeZUvtsWZpqLClfUXltbh5&#10;A+1u4T6uxerr0p/61yUdf+nTfRszGQ+7F1CJhvQw/18freALvfwiA+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93kHEAAAA2wAAAA8AAAAAAAAAAAAAAAAAmAIAAGRycy9k&#10;b3ducmV2LnhtbFBLBQYAAAAABAAEAPUAAACJAwAAAAA=&#10;" adj="-11796480,,5400" path="m,55781l20419,20419,55781,,96619,r35362,20419l152400,55781r,40838l131981,131981,96619,152400r-40838,l20419,131981,,96619,,55781xe" fillcolor="black [3213]"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shape id="Dodecagon 11" o:spid="_x0000_s1059" style="position:absolute;left:15022;top:38324;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F72sAA&#10;AADbAAAADwAAAGRycy9kb3ducmV2LnhtbERPTYvCMBC9L/gfwgje1lRBkWoUFQSPWhd2vQ3NmFab&#10;SWmirf76zYKwt3m8z1msOluJBzW+dKxgNExAEOdOl2wUfJ12nzMQPiBrrByTgid5WC17HwtMtWv5&#10;SI8sGBFD2KeooAihTqX0eUEW/dDVxJG7uMZiiLAxUjfYxnBbyXGSTKXFkmNDgTVtC8pv2d0qqNcT&#10;833LZudLe2g3U9q/6MdclRr0u/UcRKAu/Ivf7r2O80fw90s8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F72sAAAADbAAAADwAAAAAAAAAAAAAAAACYAgAAZHJzL2Rvd25y&#10;ZXYueG1sUEsFBgAAAAAEAAQA9QAAAIUDAAAAAA==&#10;" adj="-11796480,,5400" path="m,55781l20419,20419,55781,,96619,r35362,20419l152400,55781r,40838l131981,131981,96619,152400r-40838,l20419,131981,,96619,,55781xe" fillcolor="black [3213]"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shape id="Dodecagon 12" o:spid="_x0000_s1060" style="position:absolute;left:16546;top:38324;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HPMMA&#10;AADbAAAADwAAAGRycy9kb3ducmV2LnhtbERPTWvCQBC9F/wPywi9SN3ooTSpq1SLUosgpqXnITvN&#10;hmZnQ3ZN4r93BaG3ebzPWawGW4uOWl85VjCbJiCIC6crLhV8f22fXkD4gKyxdkwKLuRhtRw9LDDT&#10;rucTdXkoRQxhn6ECE0KTSekLQxb91DXEkft1rcUQYVtK3WIfw20t50nyLC1WHBsMNrQxVPzlZ6tg&#10;vf3sJ9053dc/qUl372ubH447pR7Hw9sriEBD+Bff3R86zp/D7Zd4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HPMMAAADbAAAADwAAAAAAAAAAAAAAAACYAgAAZHJzL2Rv&#10;d25yZXYueG1sUEsFBgAAAAAEAAQA9QAAAIgDAAAAAA==&#10;" adj="-11796480,,5400" path="m,55781l20419,20419,55781,,96619,r35362,20419l152400,55781r,40838l131981,131981,96619,152400r-40838,l20419,131981,,96619,,55781xe" fillcolor="white [3212]"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group id="Group 13" o:spid="_x0000_s1061" style="position:absolute;left:25531;top:58795;width:10049;height:2286;rotation:1281514fd" coordorigin="25531,58795" coordsize="10049,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CYXcAAAADbAAAADwAAAGRycy9kb3ducmV2LnhtbERPTYvCMBC9C/sfwghe&#10;RNNV13W7RhFB8SargtehmW2LzaQmUeu/N4LgbR7vc6bzxlTiSs6XlhV89hMQxJnVJecKDvtVbwLC&#10;B2SNlWVScCcP89lHa4qptjf+o+su5CKGsE9RQRFCnUrps4IM+r6tiSP3b53BEKHLpXZ4i+GmkoMk&#10;GUuDJceGAmtaFpSddhejYLyt7Pd2cO7eJ8sRfv2svTv6TKlOu1n8ggjUhLf45d7oOH8Iz1/iAXL2&#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6UJhdwAAAANsAAAAPAAAA&#10;AAAAAAAAAAAAAKoCAABkcnMvZG93bnJldi54bWxQSwUGAAAAAAQABAD6AAAAlwMAAAAA&#10;">
                    <v:group id="Group 35" o:spid="_x0000_s1062" style="position:absolute;left:25531;top:59367;width:7709;height:1143" coordorigin="25531,59367" coordsize="18288,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7" o:spid="_x0000_s1063" style="position:absolute;left:25531;top:59367;width:9144;height:1524" coordorigin="25531,59367" coordsize="9144,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45" o:spid="_x0000_s1064" style="position:absolute;left:25531;top:59367;width:4572;height:1524" coordorigin="25531,59367"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Wave 49" o:spid="_x0000_s1065" type="#_x0000_t64" style="position:absolute;left:25531;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iMIA&#10;AADbAAAADwAAAGRycy9kb3ducmV2LnhtbESPT2sCMRTE70K/Q3iF3jRbEbFbo4ggtBfBP+35dfOa&#10;hG5e1iTV9dubQsHjMDO/YebL3rfiTDG5wAqeRxUI4iZox0bB8bAZzkCkjKyxDUwKrpRguXgYzLHW&#10;4cI7Ou+zEQXCqUYFNueuljI1ljymUeiIi/cdosdcZDRSR7wUuG/luKqm0qPjsmCxo7Wl5mf/6xU4&#10;/LBfp9XUhRm+f07M1rSxMUo9PfarVxCZ+nwP/7fftILJC/x9K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7AOIwgAAANsAAAAPAAAAAAAAAAAAAAAAAJgCAABkcnMvZG93&#10;bnJldi54bWxQSwUGAAAAAAQABAD1AAAAhwMAAAAA&#10;" adj="2700" fillcolor="red" stroked="f" strokeweight="2pt">
                            <v:textbox>
                              <w:txbxContent>
                                <w:p w:rsidR="00472D96" w:rsidRDefault="00472D96" w:rsidP="00472D96">
                                  <w:pPr>
                                    <w:rPr>
                                      <w:rFonts w:eastAsia="Times New Roman"/>
                                    </w:rPr>
                                  </w:pPr>
                                </w:p>
                              </w:txbxContent>
                            </v:textbox>
                          </v:shape>
                          <v:shape id="Wave 50" o:spid="_x0000_s1066" type="#_x0000_t64" style="position:absolute;left:27817;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8yL4A&#10;AADbAAAADwAAAGRycy9kb3ducmV2LnhtbERPTWsCMRC9F/wPYYTeatbSiqxGEaFQL0Kteh43YxLc&#10;TLZJ1PXfN4dCj4/3PV/2vhU3iskFVjAeVSCIm6AdGwX774+XKYiUkTW2gUnBgxIsF4OnOdY63PmL&#10;brtsRAnhVKMCm3NXS5kaSx7TKHTEhTuH6DEXGI3UEe8l3Lfytaom0qPj0mCxo7Wl5rK7egUOD/b0&#10;s5q4MMXN8c1sTRsbo9TzsF/NQGTq87/4z/2pFbyX9eVL+QFy8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MPPMi+AAAA2wAAAA8AAAAAAAAAAAAAAAAAmAIAAGRycy9kb3ducmV2&#10;LnhtbFBLBQYAAAAABAAEAPUAAACDAwAAAAA=&#10;" adj="2700" fillcolor="red" stroked="f" strokeweight="2pt">
                            <v:textbox>
                              <w:txbxContent>
                                <w:p w:rsidR="00472D96" w:rsidRDefault="00472D96" w:rsidP="00472D96">
                                  <w:pPr>
                                    <w:rPr>
                                      <w:rFonts w:eastAsia="Times New Roman"/>
                                    </w:rPr>
                                  </w:pPr>
                                </w:p>
                              </w:txbxContent>
                            </v:textbox>
                          </v:shape>
                        </v:group>
                        <v:group id="Group 46" o:spid="_x0000_s1067" style="position:absolute;left:30103;top:59367;width:4572;height:1524" coordorigin="30103,59367"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Wave 47" o:spid="_x0000_s1068" type="#_x0000_t64" style="position:absolute;left:30103;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yYcEA&#10;AADbAAAADwAAAGRycy9kb3ducmV2LnhtbESPQWsCMRSE7wX/Q3iCt5pVxMrWKCIU9CLUqufXzWsS&#10;unnZJlG3/74pFHocZuYbZrnufStuFJMLrGAyrkAQN0E7NgpOby+PCxApI2tsA5OCb0qwXg0elljr&#10;cOdXuh2zEQXCqUYFNueuljI1ljymceiIi/cRosdcZDRSR7wXuG/ltKrm0qPjsmCxo62l5vN49Qoc&#10;nu3712buwgL3l5k5mDY2RqnRsN88g8jU5//wX3unFcye4PdL+Q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MmHBAAAA2wAAAA8AAAAAAAAAAAAAAAAAmAIAAGRycy9kb3du&#10;cmV2LnhtbFBLBQYAAAAABAAEAPUAAACGAwAAAAA=&#10;" adj="2700" fillcolor="red" stroked="f" strokeweight="2pt">
                            <v:textbox>
                              <w:txbxContent>
                                <w:p w:rsidR="00472D96" w:rsidRDefault="00472D96" w:rsidP="00472D96">
                                  <w:pPr>
                                    <w:rPr>
                                      <w:rFonts w:eastAsia="Times New Roman"/>
                                    </w:rPr>
                                  </w:pPr>
                                </w:p>
                              </w:txbxContent>
                            </v:textbox>
                          </v:shape>
                          <v:shape id="Wave 48" o:spid="_x0000_s1069" type="#_x0000_t64" style="position:absolute;left:32389;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CmE74A&#10;AADbAAAADwAAAGRycy9kb3ducmV2LnhtbERPTWsCMRC9F/wPYQRvNWsRkdUoIhTqRaitnsfNmAQ3&#10;kzVJdf33zaHQ4+N9L9e9b8WdYnKBFUzGFQjiJmjHRsH31/vrHETKyBrbwKTgSQnWq8HLEmsdHvxJ&#10;90M2ooRwqlGBzbmrpUyNJY9pHDriwl1C9JgLjEbqiI8S7lv5VlUz6dFxabDY0dZScz38eAUOj/Z8&#10;28xcmOPuNDV708bGKDUa9psFiEx9/hf/uT+0gmkZW76UHyB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gphO+AAAA2wAAAA8AAAAAAAAAAAAAAAAAmAIAAGRycy9kb3ducmV2&#10;LnhtbFBLBQYAAAAABAAEAPUAAACDAwAAAAA=&#10;" adj="2700" fillcolor="red" stroked="f" strokeweight="2pt">
                            <v:textbox>
                              <w:txbxContent>
                                <w:p w:rsidR="00472D96" w:rsidRDefault="00472D96" w:rsidP="00472D96">
                                  <w:pPr>
                                    <w:rPr>
                                      <w:rFonts w:eastAsia="Times New Roman"/>
                                    </w:rPr>
                                  </w:pPr>
                                </w:p>
                              </w:txbxContent>
                            </v:textbox>
                          </v:shape>
                        </v:group>
                      </v:group>
                      <v:group id="Group 38" o:spid="_x0000_s1070" style="position:absolute;left:34675;top:59367;width:9144;height:1524" coordorigin="34675,59367" coordsize="9144,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71" style="position:absolute;left:34675;top:59367;width:4572;height:1524" coordorigin="34675,59367"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Wave 43" o:spid="_x0000_s1072" type="#_x0000_t64" style="position:absolute;left:34675;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0YsIA&#10;AADbAAAADwAAAGRycy9kb3ducmV2LnhtbESPT2sCMRTE7wW/Q3iCt5q1isjWKCII7aXgn/b8unlN&#10;Qjcva5Lq9tubQsHjMDO/YZbr3rfiQjG5wAom4woEcRO0Y6PgdNw9LkCkjKyxDUwKfinBejV4WGKt&#10;w5X3dDlkIwqEU40KbM5dLWVqLHlM49ARF+8rRI+5yGikjngtcN/Kp6qaS4+Oy4LFjraWmu/Dj1fg&#10;8N1+njdzFxb4+jEzb6aNjVFqNOw3zyAy9fke/m+/aAWzKfx9K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DRiwgAAANsAAAAPAAAAAAAAAAAAAAAAAJgCAABkcnMvZG93&#10;bnJldi54bWxQSwUGAAAAAAQABAD1AAAAhwMAAAAA&#10;" adj="2700" fillcolor="red" stroked="f" strokeweight="2pt">
                            <v:textbox>
                              <w:txbxContent>
                                <w:p w:rsidR="00472D96" w:rsidRDefault="00472D96" w:rsidP="00472D96">
                                  <w:pPr>
                                    <w:rPr>
                                      <w:rFonts w:eastAsia="Times New Roman"/>
                                    </w:rPr>
                                  </w:pPr>
                                </w:p>
                              </w:txbxContent>
                            </v:textbox>
                          </v:shape>
                          <v:shape id="Wave 44" o:spid="_x0000_s1073" type="#_x0000_t64" style="position:absolute;left:36961;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sFsEA&#10;AADbAAAADwAAAGRycy9kb3ducmV2LnhtbESPQWsCMRSE74X+h/AK3mq2ZRHZGkUKQr0IWtvz6+Y1&#10;Cd28rEnU9d8boeBxmJlvmNli8J04UUwusIKXcQWCuA3asVGw/1w9T0GkjKyxC0wKLpRgMX98mGGj&#10;w5m3dNplIwqEU4MKbM59I2VqLXlM49ATF+83RI+5yGikjngucN/J16qaSI+Oy4LFnt4ttX+7o1fg&#10;8Mv+HJYTF6a4/q7NxnSxNUqNnoblG4hMQ76H/9sfWkFdw+1L+QFy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rBbBAAAA2wAAAA8AAAAAAAAAAAAAAAAAmAIAAGRycy9kb3du&#10;cmV2LnhtbFBLBQYAAAAABAAEAPUAAACGAwAAAAA=&#10;" adj="2700" fillcolor="red" stroked="f" strokeweight="2pt">
                            <v:textbox>
                              <w:txbxContent>
                                <w:p w:rsidR="00472D96" w:rsidRDefault="00472D96" w:rsidP="00472D96">
                                  <w:pPr>
                                    <w:rPr>
                                      <w:rFonts w:eastAsia="Times New Roman"/>
                                    </w:rPr>
                                  </w:pPr>
                                </w:p>
                              </w:txbxContent>
                            </v:textbox>
                          </v:shape>
                        </v:group>
                        <v:group id="Group 40" o:spid="_x0000_s1074" style="position:absolute;left:39247;top:59367;width:4572;height:1524" coordorigin="39247,59367" coordsize="4572,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Wave 41" o:spid="_x0000_s1075" type="#_x0000_t64" style="position:absolute;left:39247;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PjsEA&#10;AADbAAAADwAAAGRycy9kb3ducmV2LnhtbESPQWsCMRSE7wX/Q3hCbzWriMjWKFIQ9FKoVs/PzWsS&#10;unlZk6jbf98UhB6HmfmGWax634obxeQCKxiPKhDETdCOjYLPw+ZlDiJlZI1tYFLwQwlWy8HTAmsd&#10;7vxBt302okA41ajA5tzVUqbGksc0Ch1x8b5C9JiLjEbqiPcC962cVNVMenRcFix29Gap+d5fvQKH&#10;R3u+rGcuzHF3mpp308bGKPU87NevIDL1+T/8aG+1gukY/r6U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aD47BAAAA2wAAAA8AAAAAAAAAAAAAAAAAmAIAAGRycy9kb3du&#10;cmV2LnhtbFBLBQYAAAAABAAEAPUAAACGAwAAAAA=&#10;" adj="2700" fillcolor="red" stroked="f" strokeweight="2pt">
                            <v:textbox>
                              <w:txbxContent>
                                <w:p w:rsidR="00472D96" w:rsidRDefault="00472D96" w:rsidP="00472D96">
                                  <w:pPr>
                                    <w:rPr>
                                      <w:rFonts w:eastAsia="Times New Roman"/>
                                    </w:rPr>
                                  </w:pPr>
                                </w:p>
                              </w:txbxContent>
                            </v:textbox>
                          </v:shape>
                          <v:shape id="Wave 42" o:spid="_x0000_s1076" type="#_x0000_t64" style="position:absolute;left:41533;top:59367;width:228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R+cEA&#10;AADbAAAADwAAAGRycy9kb3ducmV2LnhtbESPQWsCMRSE7wX/Q3iCt5pVRGRrFCkI9iJUq+fn5jUJ&#10;3bysSarbf98UhB6HmfmGWa5734obxeQCK5iMKxDETdCOjYKP4/Z5ASJlZI1tYFLwQwnWq8HTEmsd&#10;7vxOt0M2okA41ajA5tzVUqbGksc0Dh1x8T5D9JiLjEbqiPcC962cVtVcenRcFix29Gqp+Tp8ewUO&#10;T/Zy3cxdWODbeWb2po2NUWo07DcvIDL1+T/8aO+0gtkU/r6U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IkfnBAAAA2wAAAA8AAAAAAAAAAAAAAAAAmAIAAGRycy9kb3du&#10;cmV2LnhtbFBLBQYAAAAABAAEAPUAAACGAwAAAAA=&#10;" adj="2700" fillcolor="red" stroked="f" strokeweight="2pt">
                            <v:textbox>
                              <w:txbxContent>
                                <w:p w:rsidR="00472D96" w:rsidRDefault="00472D96" w:rsidP="00472D96">
                                  <w:pPr>
                                    <w:rPr>
                                      <w:rFonts w:eastAsia="Times New Roman"/>
                                    </w:rPr>
                                  </w:pPr>
                                </w:p>
                              </w:txbxContent>
                            </v:textbox>
                          </v:shape>
                        </v:group>
                      </v:group>
                    </v:group>
                    <v:shape id="Isosceles Triangle 36" o:spid="_x0000_s1077" type="#_x0000_t5" style="position:absolute;left:33294;top:58795;width:2286;height:2286;rotation:607962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3rMsMA&#10;AADbAAAADwAAAGRycy9kb3ducmV2LnhtbESPzWrDMBCE74G+g9hAb7GcNITiRgmhJFDoIdQO9LpY&#10;679aKyOpsf32VaHQ4zAz3zD742R6cSfnW8sK1kkKgri0uuVawa24rJ5B+ICssbdMCmbycDw8LPaY&#10;aTvyB93zUIsIYZ+hgiaEIZPSlw0Z9IkdiKNXWWcwROlqqR2OEW56uUnTnTTYclxocKDXhsqv/Nso&#10;mK6nqnPn8jMP1szv27a7FNgp9bicTi8gAk3hP/zXftMKnnbw+yX+A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3rMsMAAADbAAAADwAAAAAAAAAAAAAAAACYAgAAZHJzL2Rv&#10;d25yZXYueG1sUEsFBgAAAAAEAAQA9QAAAIgDAAAAAA==&#10;" fillcolor="red" stroked="f" strokeweight="2pt">
                      <v:textbox>
                        <w:txbxContent>
                          <w:p w:rsidR="00472D96" w:rsidRDefault="00472D96" w:rsidP="00472D96">
                            <w:pPr>
                              <w:rPr>
                                <w:rFonts w:eastAsia="Times New Roman"/>
                              </w:rPr>
                            </w:pPr>
                          </w:p>
                        </w:txbxContent>
                      </v:textbox>
                    </v:shape>
                  </v:group>
                  <v:group id="Group 14" o:spid="_x0000_s1078" style="position:absolute;left:49747;top:1813;width:12192;height:59244" coordorigin="49747,1813" coordsize="12192,5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7" o:spid="_x0000_s1079" style="position:absolute;left:49747;top:1813;width:8535;height:11234;visibility:visible;mso-wrap-style:square;v-text-anchor:middle" coordsize="853440,11234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AJcAA&#10;AADbAAAADwAAAGRycy9kb3ducmV2LnhtbERPzWqDQBC+B/oOyxR6i2tLacS6hiKUhl6SmD7A4E5c&#10;iTsr7kbt23cDhdzm4/udYrvYXkw0+s6xguckBUHcON1xq+Dn9LnOQPiArLF3TAp+ycO2fFgVmGs3&#10;85GmOrQihrDPUYEJYcil9I0hiz5xA3Hkzm60GCIcW6lHnGO47eVLmr5Jix3HBoMDVYaaS321CirT&#10;GVvtXvlovr/21+yQ1QffKPX0uHy8gwi0hLv4373Tcf4Gbr/E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eAJcAAAADbAAAADwAAAAAAAAAAAAAAAACYAgAAZHJzL2Rvd25y&#10;ZXYueG1sUEsFBgAAAAAEAAQA9QAAAIUDAAAAAA==&#10;" adj="-11796480,,5400" path="m,8709c150948,566783,301897,1124858,444137,1123406,586377,1121955,853440,,853440,r,e" filled="f" strokecolor="#243f60 [1604]" strokeweight="2pt">
                      <v:stroke joinstyle="miter"/>
                      <v:formulas/>
                      <v:path arrowok="t" o:connecttype="custom" o:connectlocs="0,8709;444137,1123406;853440,0;853440,0" o:connectangles="0,0,0,0" textboxrect="0,0,853440,1123408"/>
                      <v:textbox>
                        <w:txbxContent>
                          <w:p w:rsidR="00472D96" w:rsidRDefault="00472D96" w:rsidP="00472D96">
                            <w:pPr>
                              <w:rPr>
                                <w:rFonts w:eastAsia="Times New Roman"/>
                              </w:rPr>
                            </w:pPr>
                          </w:p>
                        </w:txbxContent>
                      </v:textbox>
                    </v:shape>
                    <v:shape id="Freeform 18" o:spid="_x0000_s1080" style="position:absolute;left:49747;top:17558;width:8535;height:11234;visibility:visible;mso-wrap-style:square;v-text-anchor:middle" coordsize="853440,11234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UV8IA&#10;AADbAAAADwAAAGRycy9kb3ducmV2LnhtbESPQWvCQBCF7wX/wzJCb3VTkRKiq5SAKF7U6A8YstNs&#10;aHY2ZFeN/75zEHqb4b1575vVZvSdutMQ28AGPmcZKOI62JYbA9fL9iMHFROyxS4wGXhShM168rbC&#10;woYHn+lepUZJCMcCDbiU+kLrWDvyGGehJxbtJwwek6xDo+2ADwn3nZ5n2Zf22LI0OOypdFT/Vjdv&#10;oHSt8+V+wWd32B1v+SmvTrE25n06fi9BJRrTv/l1vbeCL7Dyiwy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BRXwgAAANsAAAAPAAAAAAAAAAAAAAAAAJgCAABkcnMvZG93&#10;bnJldi54bWxQSwUGAAAAAAQABAD1AAAAhwMAAAAA&#10;" adj="-11796480,,5400" path="m,8709c150948,566783,301897,1124858,444137,1123406,586377,1121955,853440,,853440,r,e" filled="f" strokecolor="#243f60 [1604]" strokeweight="2pt">
                      <v:stroke joinstyle="miter"/>
                      <v:formulas/>
                      <v:path arrowok="t" o:connecttype="custom" o:connectlocs="0,8709;444137,1123406;853440,0;853440,0" o:connectangles="0,0,0,0" textboxrect="0,0,853440,1123408"/>
                      <v:textbox>
                        <w:txbxContent>
                          <w:p w:rsidR="00472D96" w:rsidRDefault="00472D96" w:rsidP="00472D96">
                            <w:pPr>
                              <w:rPr>
                                <w:rFonts w:eastAsia="Times New Roman"/>
                              </w:rPr>
                            </w:pPr>
                          </w:p>
                        </w:txbxContent>
                      </v:textbox>
                    </v:shape>
                    <v:shape id="Freeform 19" o:spid="_x0000_s1081" style="position:absolute;left:49747;top:33081;width:8535;height:11234;visibility:visible;mso-wrap-style:square;v-text-anchor:middle" coordsize="853440,11234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xzL8A&#10;AADbAAAADwAAAGRycy9kb3ducmV2LnhtbERPzYrCMBC+C/sOYRb2ZtOVRbrVKFJYFC9q3QcYmrEp&#10;NpPSRK1vbwTB23x8vzNfDrYVV+p941jBd5KCIK6cbrhW8H/8G2cgfEDW2DomBXfysFx8jOaYa3fj&#10;A13LUIsYwj5HBSaELpfSV4Ys+sR1xJE7ud5iiLCvpe7xFsNtKydpOpUWG44NBjsqDFXn8mIVFKYx&#10;ttj88MFs17tLts/Kva+U+vocVjMQgYbwFr/cGx3n/8Lzl3i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BLHMvwAAANsAAAAPAAAAAAAAAAAAAAAAAJgCAABkcnMvZG93bnJl&#10;di54bWxQSwUGAAAAAAQABAD1AAAAhAMAAAAA&#10;" adj="-11796480,,5400" path="m,8709c150948,566783,301897,1124858,444137,1123406,586377,1121955,853440,,853440,r,e" filled="f" strokecolor="#243f60 [1604]" strokeweight="2pt">
                      <v:stroke joinstyle="miter"/>
                      <v:formulas/>
                      <v:path arrowok="t" o:connecttype="custom" o:connectlocs="0,8709;444137,1123406;853440,0;853440,0" o:connectangles="0,0,0,0" textboxrect="0,0,853440,1123408"/>
                      <v:textbox>
                        <w:txbxContent>
                          <w:p w:rsidR="00472D96" w:rsidRDefault="00472D96" w:rsidP="00472D96">
                            <w:pPr>
                              <w:rPr>
                                <w:rFonts w:eastAsia="Times New Roman"/>
                              </w:rPr>
                            </w:pPr>
                          </w:p>
                        </w:txbxContent>
                      </v:textbox>
                    </v:shape>
                    <v:shape id="Freeform 20" o:spid="_x0000_s1082" style="position:absolute;left:49747;top:49823;width:8535;height:11234;visibility:visible;mso-wrap-style:square;v-text-anchor:middle" coordsize="853440,11234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S7L8A&#10;AADbAAAADwAAAGRycy9kb3ducmV2LnhtbERP3WqDMBS+H/Qdwhn0bo0rZYgzShHKpDdr3R7gYM6M&#10;1JyIidW9fXMx2OXH95+Xqx3EnSbfO1bwuktAELdO99wp+P46vaQgfEDWODgmBb/koSw2Tzlm2i18&#10;pXsTOhFD2GeowIQwZlL61pBFv3MjceR+3GQxRDh1Uk+4xHA7yH2SvEmLPccGgyNVhtpbM1sFlemN&#10;reoDX83543NOL2lz8a1S2+f1+A4i0Br+xX/uWivYx/XxS/wBsn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tLsvwAAANsAAAAPAAAAAAAAAAAAAAAAAJgCAABkcnMvZG93bnJl&#10;di54bWxQSwUGAAAAAAQABAD1AAAAhAMAAAAA&#10;" adj="-11796480,,5400" path="m,8709c150948,566783,301897,1124858,444137,1123406,586377,1121955,853440,,853440,r,e" filled="f" strokecolor="#243f60 [1604]" strokeweight="2pt">
                      <v:stroke joinstyle="miter"/>
                      <v:formulas/>
                      <v:path arrowok="t" o:connecttype="custom" o:connectlocs="0,8709;444137,1123406;853440,0;853440,0" o:connectangles="0,0,0,0" textboxrect="0,0,853440,1123408"/>
                      <v:textbox>
                        <w:txbxContent>
                          <w:p w:rsidR="00472D96" w:rsidRDefault="00472D96" w:rsidP="00472D96">
                            <w:pPr>
                              <w:rPr>
                                <w:rFonts w:eastAsia="Times New Roman"/>
                              </w:rPr>
                            </w:pPr>
                          </w:p>
                        </w:txbxContent>
                      </v:textbox>
                    </v:shape>
                    <v:line id="Straight Connector 21" o:spid="_x0000_s1083" style="position:absolute;flip:x;visibility:visible;mso-wrap-style:square" from="50966,6188" to="57062,6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84" style="position:absolute;flip:x;visibility:visible;mso-wrap-style:square" from="50966,53938" to="57062,5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3" o:spid="_x0000_s1085" style="position:absolute;flip:x;visibility:visible;mso-wrap-style:square" from="50966,37936" to="57062,37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4579b8 [3044]"/>
                    <v:line id="Straight Connector 24" o:spid="_x0000_s1086" style="position:absolute;flip:x;visibility:visible;mso-wrap-style:square" from="50966,21934" to="57062,2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4579b8 [3044]"/>
                    <v:shape id="Dodecagon 25" o:spid="_x0000_s1087" style="position:absolute;left:53252;top:40222;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V9cYA&#10;AADbAAAADwAAAGRycy9kb3ducmV2LnhtbESPQWvCQBSE7wX/w/IKvRTdKLSY1FW0RamlIEbp+ZF9&#10;zQazb0N2TdJ/7xYKPQ4z8w2zWA22Fh21vnKsYDpJQBAXTldcKjiftuM5CB+QNdaOScEPeVgtR3cL&#10;zLTr+UhdHkoRIewzVGBCaDIpfWHIop+4hjh63661GKJsS6lb7CPc1nKWJM/SYsVxwWBDr4aKS361&#10;Cjbbj/6xu6b7+is16e5tY/PPw06ph/th/QIi0BD+w3/td61g9gS/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cV9cYAAADbAAAADwAAAAAAAAAAAAAAAACYAgAAZHJz&#10;L2Rvd25yZXYueG1sUEsFBgAAAAAEAAQA9QAAAIsDAAAAAA==&#10;" adj="-11796480,,5400" path="m,55781l20419,20419,55781,,96619,r35362,20419l152400,55781r,40838l131981,131981,96619,152400r-40838,l20419,131981,,96619,,55781xe" fillcolor="white [3212]"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shape id="Dodecagon 26" o:spid="_x0000_s1088" style="position:absolute;left:54319;top:23545;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WLgsUA&#10;AADbAAAADwAAAGRycy9kb3ducmV2LnhtbESPQWvCQBSE7wX/w/IKvRTd1IM00VWqRalFEKN4fmRf&#10;s6HZtyG7Jum/7wqFHoeZ+YZZrAZbi45aXzlW8DJJQBAXTldcKrict+NXED4ga6wdk4If8rBajh4W&#10;mGnX84m6PJQiQthnqMCE0GRS+sKQRT9xDXH0vlxrMUTZllK32Ee4reU0SWbSYsVxwWBDG0PFd36z&#10;Ctbbz/65u6X7+pqadPe+tvnhuFPq6XF4m4MINIT/8F/7QyuYzuD+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uCxQAAANsAAAAPAAAAAAAAAAAAAAAAAJgCAABkcnMv&#10;ZG93bnJldi54bWxQSwUGAAAAAAQABAD1AAAAigMAAAAA&#10;" adj="-11796480,,5400" path="m,55781l20419,20419,55781,,96619,r35362,20419l152400,55781r,40838l131981,131981,96619,152400r-40838,l20419,131981,,96619,,55781xe" fillcolor="white [3212]"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shape id="Dodecagon 27" o:spid="_x0000_s1089" style="position:absolute;left:53252;top:34811;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iMiMMA&#10;AADbAAAADwAAAGRycy9kb3ducmV2LnhtbESPQWvCQBSE74L/YXmCt7pR0IboKioUPLapoN4e2ecm&#10;mn0bsluT9td3CwWPw8x8w6w2va3Fg1pfOVYwnSQgiAunKzYKjp9vLykIH5A11o5JwTd52KyHgxVm&#10;2nX8QY88GBEh7DNUUIbQZFL6oiSLfuIa4uhdXWsxRNkaqVvsItzWcpYkC2mx4rhQYkP7kop7/mUV&#10;NNu5Od3z9HLt3rvdgg4/dDY3pcajfrsEEagPz/B/+6AVzF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iMiMMAAADbAAAADwAAAAAAAAAAAAAAAACYAgAAZHJzL2Rv&#10;d25yZXYueG1sUEsFBgAAAAAEAAQA9QAAAIgDAAAAAA==&#10;" adj="-11796480,,5400" path="m,55781l20419,20419,55781,,96619,r35362,20419l152400,55781r,40838l131981,131981,96619,152400r-40838,l20419,131981,,96619,,55781xe" fillcolor="black [3213]"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shape id="Dodecagon 28" o:spid="_x0000_s1090" style="position:absolute;left:55843;top:18886;width:1524;height:1524;visibility:visible;mso-wrap-style:square;v-text-anchor:middle" coordsize="1524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Y+r8A&#10;AADbAAAADwAAAGRycy9kb3ducmV2LnhtbERPTYvCMBC9C/6HMII3TRUUqUZRQfC4dgX1NjRjWm0m&#10;pcnaur9+c1jw+Hjfq01nK/GixpeOFUzGCQji3OmSjYLz92G0AOEDssbKMSl4k4fNut9bYapdyyd6&#10;ZcGIGMI+RQVFCHUqpc8LsujHriaO3N01FkOEjZG6wTaG20pOk2QuLZYcGwqsaV9Q/sx+rIJ6OzOX&#10;Z7a43duvdjen4y9dzUOp4aDbLkEE6sJH/O8+agXTODZ+i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Jxj6vwAAANsAAAAPAAAAAAAAAAAAAAAAAJgCAABkcnMvZG93bnJl&#10;di54bWxQSwUGAAAAAAQABAD1AAAAhAMAAAAA&#10;" adj="-11796480,,5400" path="m,55781l20419,20419,55781,,96619,r35362,20419l152400,55781r,40838l131981,131981,96619,152400r-40838,l20419,131981,,96619,,55781xe" fillcolor="black [3213]" strokecolor="black [3213]" strokeweight="2pt">
                      <v:stroke joinstyle="miter"/>
                      <v:formulas/>
                      <v:path arrowok="t" o:connecttype="custom" o:connectlocs="0,55781;20419,20419;55781,0;96619,0;131981,20419;152400,55781;152400,96619;131981,131981;96619,152400;55781,152400;20419,131981;0,96619;0,55781" o:connectangles="0,0,0,0,0,0,0,0,0,0,0,0,0" textboxrect="0,0,152400,152400"/>
                      <v:textbox>
                        <w:txbxContent>
                          <w:p w:rsidR="00472D96" w:rsidRDefault="00472D96" w:rsidP="00472D96">
                            <w:pPr>
                              <w:rPr>
                                <w:rFonts w:eastAsia="Times New Roman"/>
                              </w:rPr>
                            </w:pPr>
                          </w:p>
                        </w:txbxContent>
                      </v:textbox>
                    </v:shape>
                    <v:line id="Straight Connector 29" o:spid="_x0000_s1091" style="position:absolute;flip:x;visibility:visible;mso-wrap-style:square" from="55843,19658" to="61939,1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v:line id="Straight Connector 30" o:spid="_x0000_s1092" style="position:absolute;flip:x;visibility:visible;mso-wrap-style:square" from="55843,24307" to="61939,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Straight Connector 31" o:spid="_x0000_s1093" style="position:absolute;flip:x;visibility:visible;mso-wrap-style:square" from="54776,35573" to="60872,35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eMsMAAADbAAAADwAAAGRycy9kb3ducmV2LnhtbESP0WoCMRRE34X+Q7hC3zSrVWlXo1ih&#10;UHyRWj/gsrluFjc32yTVdb/eCIKPw8ycYRar1tbiTD5UjhWMhhkI4sLpiksFh9+vwTuIEJE11o5J&#10;wZUCrJYvvQXm2l34h877WIoE4ZCjAhNjk0sZCkMWw9A1xMk7Om8xJulLqT1eEtzWcpxlM2mx4rRg&#10;sKGNoeK0/7cK6i4euo/Pjemyv8lV73Yz56dbpV777XoOIlIbn+FH+1sreBvB/U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FXjLDAAAA2wAAAA8AAAAAAAAAAAAA&#10;AAAAoQIAAGRycy9kb3ducmV2LnhtbFBLBQYAAAAABAAEAPkAAACRAwAAAAA=&#10;" strokecolor="black [3213]"/>
                    <v:line id="Straight Connector 32" o:spid="_x0000_s1094" style="position:absolute;flip:x;visibility:visible;mso-wrap-style:square" from="54776,40984" to="60872,4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fARcUAAADbAAAADwAAAGRycy9kb3ducmV2LnhtbESPzWrDMBCE74G+g9hCb4nctA2tE9k0&#10;gUDoJeTnARZrY5laK1dSEsdPXxUKOQ4z8w2zKHvbigv50DhW8DzJQBBXTjdcKzge1uN3ECEia2wd&#10;k4IbBSiLh9ECc+2uvKPLPtYiQTjkqMDE2OVShsqQxTBxHXHyTs5bjEn6WmqP1wS3rZxm2UxabDgt&#10;GOxoZaj63p+tgnaIx+FjuTJD9vN609vtzPm3L6WeHvvPOYhIfbyH/9sbreBlC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fARcUAAADbAAAADwAAAAAAAAAA&#10;AAAAAAChAgAAZHJzL2Rvd25yZXYueG1sUEsFBgAAAAAEAAQA+QAAAJMDAAAAAA==&#10;" strokecolor="black [3213]"/>
                    <v:shapetype id="_x0000_t32" coordsize="21600,21600" o:spt="32" o:oned="t" path="m,l21600,21600e" filled="f">
                      <v:path arrowok="t" fillok="f" o:connecttype="none"/>
                      <o:lock v:ext="edit" shapetype="t"/>
                    </v:shapetype>
                    <v:shape id="Straight Arrow Connector 33" o:spid="_x0000_s1095" type="#_x0000_t32" style="position:absolute;left:59653;top:19648;width:0;height:4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ov8MAAADbAAAADwAAAGRycy9kb3ducmV2LnhtbESPzWrDMBCE74W+g9hCb43sujTBjWJC&#10;IJAekyaQ48ZaW6bWyliqf94+KhR6HGbmG2ZdTLYVA/W+cawgXSQgiEunG64VnL/2LysQPiBrbB2T&#10;gpk8FJvHhzXm2o18pOEUahEh7HNUYELocil9aciiX7iOOHqV6y2GKPta6h7HCLetfE2Sd2mx4bhg&#10;sKOdofL79GMVJEu26eVyXtmBTPi8ZtXbfKuUen6ath8gAk3hP/zXPmgFWQa/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0qL/DAAAA2wAAAA8AAAAAAAAAAAAA&#10;AAAAoQIAAGRycy9kb3ducmV2LnhtbFBLBQYAAAAABAAEAPkAAACRAwAAAAA=&#10;" strokecolor="#4579b8 [3044]">
                      <v:stroke startarrow="open" endarrow="open"/>
                    </v:shape>
                    <v:shape id="Straight Arrow Connector 34" o:spid="_x0000_s1096" type="#_x0000_t32" style="position:absolute;left:59610;top:35470;width:43;height:5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0wy8IAAADbAAAADwAAAGRycy9kb3ducmV2LnhtbESPQWvCQBSE7wX/w/IEb3VjlTZE1yAF&#10;wR5rDfT4zL5kg9m3Ibsm8d93C4Ueh5n5htnlk23FQL1vHCtYLRMQxKXTDdcKLl/H5xSED8gaW8ek&#10;4EEe8v3saYeZdiN/0nAOtYgQ9hkqMCF0mZS+NGTRL11HHL3K9RZDlH0tdY9jhNtWviTJq7TYcFww&#10;2NG7ofJ2vlsFyRvbVVFcUjuQCR/f62rzuFZKLebTYQsi0BT+w3/tk1aw3sD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0wy8IAAADbAAAADwAAAAAAAAAAAAAA&#10;AAChAgAAZHJzL2Rvd25yZXYueG1sUEsFBgAAAAAEAAQA+QAAAJADAAAAAA==&#10;" strokecolor="#4579b8 [3044]">
                      <v:stroke startarrow="open" endarrow="open"/>
                    </v:shape>
                  </v:group>
                  <v:shape id="Picture 15" o:spid="_x0000_s1097" type="#_x0000_t75" style="position:absolute;left:62701;top:19183;width:6580;height:5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usLi/AAAA2wAAAA8AAABkcnMvZG93bnJldi54bWxET02LwjAQvQv7H8IseNN0BWWpRhEXsbdi&#10;V9Dj0IxNsZmUJtruv98Igrd5vM9ZbQbbiAd1vnas4GuagCAuna65UnD63U++QfiArLFxTAr+yMNm&#10;/TFaYapdz0d6FKESMYR9igpMCG0qpS8NWfRT1xJH7uo6iyHCrpK6wz6G20bOkmQhLdYcGwy2tDNU&#10;3oq7VXA7XkzJlF/zn3mWn4v+UNvsoNT4c9guQQQawlv8cmc6zp/D85d4gFz/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rrC4vwAAANsAAAAPAAAAAAAAAAAAAAAAAJ8CAABk&#10;cnMvZG93bnJldi54bWxQSwUGAAAAAAQABAD3AAAAiwMAAAAA&#10;">
                    <v:imagedata r:id="rId32" o:title=""/>
                  </v:shape>
                  <v:shape id="Picture 16" o:spid="_x0000_s1098" type="#_x0000_t75" style="position:absolute;left:60872;top:35470;width:26575;height:5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SvfBAAAA2wAAAA8AAABkcnMvZG93bnJldi54bWxET02LwjAQvQv+hzCCF7GpHnTtGkWEggge&#10;1N09D81sWmwmpYla/fVGWNjbPN7nLNedrcWNWl85VjBJUhDEhdMVGwVf53z8AcIHZI21Y1LwIA/r&#10;Vb+3xEy7Ox/pdgpGxBD2GSooQ2gyKX1RkkWfuIY4cr+utRgibI3ULd5juK3lNE1n0mLFsaHEhrYl&#10;FZfT1Sp47nL9PZ/su5ExfpEXB6qvPyOlhoNu8wkiUBf+xX/unY7zZ/D+JR4gV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SvfBAAAA2wAAAA8AAAAAAAAAAAAAAAAAnwIA&#10;AGRycy9kb3ducmV2LnhtbFBLBQYAAAAABAAEAPcAAACNAwAAAAA=&#10;">
                    <v:imagedata r:id="rId33" o:title=""/>
                  </v:shape>
                </v:group>
              </v:group>
            </w:pict>
          </mc:Fallback>
        </mc:AlternateContent>
      </w:r>
    </w:p>
    <w:p w:rsidR="00AA0F1A" w:rsidRDefault="00AA0F1A"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472D96" w:rsidRDefault="00472D96" w:rsidP="000F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Figure1: Schematic view in real space (left) and energy-momentum diagram (right) of the relaxation steps described above.</w:t>
      </w:r>
      <w:bookmarkStart w:id="0" w:name="_GoBack"/>
      <w:bookmarkEnd w:id="0"/>
    </w:p>
    <w:sectPr w:rsidR="00472D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EC"/>
    <w:rsid w:val="00056AF2"/>
    <w:rsid w:val="00080336"/>
    <w:rsid w:val="000F0A2C"/>
    <w:rsid w:val="00135ED3"/>
    <w:rsid w:val="001E6AD1"/>
    <w:rsid w:val="00472D96"/>
    <w:rsid w:val="004A6411"/>
    <w:rsid w:val="004E64BF"/>
    <w:rsid w:val="00585B79"/>
    <w:rsid w:val="00660DB8"/>
    <w:rsid w:val="007E0C7F"/>
    <w:rsid w:val="007E12EC"/>
    <w:rsid w:val="008B0368"/>
    <w:rsid w:val="00943A5F"/>
    <w:rsid w:val="009A4ECC"/>
    <w:rsid w:val="009D4B86"/>
    <w:rsid w:val="00AA0F1A"/>
    <w:rsid w:val="00AE5639"/>
    <w:rsid w:val="00B051B3"/>
    <w:rsid w:val="00C431CA"/>
    <w:rsid w:val="00C87BE8"/>
    <w:rsid w:val="00E12E30"/>
    <w:rsid w:val="00F53C8A"/>
    <w:rsid w:val="00F9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2EC"/>
    <w:rPr>
      <w:rFonts w:ascii="Courier New" w:eastAsia="Times New Roman" w:hAnsi="Courier New" w:cs="Courier New"/>
      <w:sz w:val="20"/>
      <w:szCs w:val="20"/>
    </w:rPr>
  </w:style>
  <w:style w:type="paragraph" w:styleId="ListParagraph">
    <w:name w:val="List Paragraph"/>
    <w:basedOn w:val="Normal"/>
    <w:uiPriority w:val="34"/>
    <w:qFormat/>
    <w:rsid w:val="00AA0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2EC"/>
    <w:rPr>
      <w:rFonts w:ascii="Courier New" w:eastAsia="Times New Roman" w:hAnsi="Courier New" w:cs="Courier New"/>
      <w:sz w:val="20"/>
      <w:szCs w:val="20"/>
    </w:rPr>
  </w:style>
  <w:style w:type="paragraph" w:styleId="ListParagraph">
    <w:name w:val="List Paragraph"/>
    <w:basedOn w:val="Normal"/>
    <w:uiPriority w:val="34"/>
    <w:qFormat/>
    <w:rsid w:val="00AA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image" Target="media/image16.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B1A89B8</Template>
  <TotalTime>438</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Temporary</dc:creator>
  <cp:lastModifiedBy>Temporary</cp:lastModifiedBy>
  <cp:revision>12</cp:revision>
  <cp:lastPrinted>2014-08-01T12:40:00Z</cp:lastPrinted>
  <dcterms:created xsi:type="dcterms:W3CDTF">2014-08-01T08:49:00Z</dcterms:created>
  <dcterms:modified xsi:type="dcterms:W3CDTF">2014-08-01T16:13:00Z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